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61880" w14:textId="593BA0D6" w:rsidR="000B6342" w:rsidRDefault="000B6342" w:rsidP="000B6342">
      <w:pPr>
        <w:jc w:val="center"/>
        <w:rPr>
          <w:rFonts w:ascii="Arial" w:eastAsia="Arial" w:hAnsi="Arial" w:cs="Arial"/>
          <w:color w:val="000000" w:themeColor="text1"/>
          <w:sz w:val="40"/>
          <w:szCs w:val="40"/>
        </w:rPr>
      </w:pPr>
      <w:r w:rsidRPr="38CB11AC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 xml:space="preserve">Evaluación </w:t>
      </w:r>
      <w:proofErr w:type="spellStart"/>
      <w:r w:rsidRPr="38CB11AC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>Contínua</w:t>
      </w:r>
      <w:proofErr w:type="spellEnd"/>
      <w:r w:rsidRPr="38CB11AC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 xml:space="preserve"> </w:t>
      </w:r>
      <w:r w:rsidR="004B4D73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>–</w:t>
      </w:r>
      <w:r w:rsidRPr="38CB11AC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 xml:space="preserve"> </w:t>
      </w:r>
      <w:r w:rsidR="004B4D73">
        <w:rPr>
          <w:rFonts w:ascii="Arial" w:eastAsia="Arial" w:hAnsi="Arial" w:cs="Arial"/>
          <w:b/>
          <w:bCs/>
          <w:color w:val="000000" w:themeColor="text1"/>
          <w:sz w:val="40"/>
          <w:szCs w:val="40"/>
          <w:u w:val="single"/>
        </w:rPr>
        <w:t>Metasploitable3</w:t>
      </w:r>
    </w:p>
    <w:p w14:paraId="47D6AD4F" w14:textId="77777777" w:rsidR="000B6342" w:rsidRDefault="000B6342" w:rsidP="000B6342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1C37C21" w14:textId="77777777" w:rsidR="000B6342" w:rsidRDefault="000B6342" w:rsidP="000B6342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47FE728F">
        <w:rPr>
          <w:rFonts w:ascii="Arial" w:eastAsia="Arial" w:hAnsi="Arial" w:cs="Arial"/>
          <w:color w:val="000000" w:themeColor="text1"/>
          <w:sz w:val="24"/>
          <w:szCs w:val="24"/>
        </w:rPr>
        <w:t>Alumno: Gonzalo Benito</w:t>
      </w:r>
    </w:p>
    <w:p w14:paraId="137DBBF5" w14:textId="77777777" w:rsidR="000B6342" w:rsidRDefault="000B6342" w:rsidP="000B6342">
      <w:pPr>
        <w:rPr>
          <w:rFonts w:ascii="Calibri" w:eastAsia="Calibri" w:hAnsi="Calibri" w:cs="Calibri"/>
          <w:color w:val="000000" w:themeColor="text1"/>
        </w:rPr>
      </w:pPr>
      <w:r w:rsidRPr="47FE728F">
        <w:rPr>
          <w:rFonts w:ascii="Arial" w:eastAsia="Arial" w:hAnsi="Arial" w:cs="Arial"/>
          <w:color w:val="000000" w:themeColor="text1"/>
          <w:sz w:val="24"/>
          <w:szCs w:val="24"/>
        </w:rPr>
        <w:t xml:space="preserve">Email: </w:t>
      </w:r>
      <w:hyperlink r:id="rId10">
        <w:r w:rsidRPr="47FE728F">
          <w:rPr>
            <w:rStyle w:val="Hipervnculo"/>
            <w:rFonts w:ascii="Arial" w:eastAsia="Arial" w:hAnsi="Arial" w:cs="Arial"/>
            <w:sz w:val="24"/>
            <w:szCs w:val="24"/>
          </w:rPr>
          <w:t>gu4n4rt@gmail.com</w:t>
        </w:r>
      </w:hyperlink>
    </w:p>
    <w:p w14:paraId="59A061CC" w14:textId="57DD7C72" w:rsidR="000B6342" w:rsidRDefault="000B6342" w:rsidP="000B6342">
      <w:pPr>
        <w:rPr>
          <w:rFonts w:ascii="Calibri" w:eastAsia="Calibri" w:hAnsi="Calibri" w:cs="Calibri"/>
          <w:color w:val="000000" w:themeColor="text1"/>
        </w:rPr>
      </w:pPr>
      <w:r w:rsidRPr="47FE728F">
        <w:rPr>
          <w:rFonts w:ascii="Calibri" w:eastAsia="Calibri" w:hAnsi="Calibri" w:cs="Calibri"/>
          <w:color w:val="000000" w:themeColor="text1"/>
        </w:rPr>
        <w:t>…..............................................................................................................................................................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10503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581459" w14:textId="7783F4EB" w:rsidR="00590A68" w:rsidRDefault="00590A68">
          <w:pPr>
            <w:pStyle w:val="TtuloTDC"/>
          </w:pPr>
          <w:r>
            <w:t>Contenido</w:t>
          </w:r>
        </w:p>
        <w:p w14:paraId="60BA62C7" w14:textId="5BCBE122" w:rsidR="0073789C" w:rsidRDefault="00590A68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903172" w:history="1">
            <w:r w:rsidR="0073789C" w:rsidRPr="00890F11">
              <w:rPr>
                <w:rStyle w:val="Hipervnculo"/>
                <w:noProof/>
              </w:rPr>
              <w:t>Instalación de Metasploitable3 y configuración de la red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_Toc80903172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2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696C465B" w14:textId="2BFDD45D" w:rsidR="0073789C" w:rsidRDefault="00CB4AC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3" w:history="1">
            <w:r w:rsidR="0073789C" w:rsidRPr="00890F11">
              <w:rPr>
                <w:rStyle w:val="Hipervnculo"/>
                <w:noProof/>
              </w:rPr>
              <w:t>Windows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_Toc80903173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79D3F7A2" w14:textId="64EFCA28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4" w:history="1">
            <w:r w:rsidR="0073789C" w:rsidRPr="00890F11">
              <w:rPr>
                <w:rStyle w:val="Hipervnculo"/>
                <w:noProof/>
              </w:rPr>
              <w:t>Recon y Análisis de Vulnerabilidades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_Toc80903174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3CFF53E" w14:textId="436F184F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5" w:history="1">
            <w:r w:rsidR="0073789C" w:rsidRPr="00890F11">
              <w:rPr>
                <w:rStyle w:val="Hipervnculo"/>
                <w:noProof/>
                <w:lang w:val="es-AR"/>
              </w:rPr>
              <w:t>Nessus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_Toc80903175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6C001ADF" w14:textId="087B52CF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6" w:history="1">
            <w:r w:rsidR="0073789C" w:rsidRPr="00890F11">
              <w:rPr>
                <w:rStyle w:val="Hipervnculo"/>
                <w:noProof/>
                <w:lang w:val="es-AR"/>
              </w:rPr>
              <w:t>Nmap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_Toc80903176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5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B13C490" w14:textId="2BD4FA28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7" w:history="1">
            <w:r w:rsidR="0073789C" w:rsidRPr="00890F11">
              <w:rPr>
                <w:rStyle w:val="Hipervnculo"/>
                <w:noProof/>
                <w:lang w:val="en-US"/>
              </w:rPr>
              <w:t>Metasploit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_Toc80903177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5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2068A35A" w14:textId="2ABF8E11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8" w:history="1">
            <w:r w:rsidR="0073789C" w:rsidRPr="00890F11">
              <w:rPr>
                <w:rStyle w:val="Hipervnculo"/>
                <w:noProof/>
                <w:lang w:val="en-US"/>
              </w:rPr>
              <w:t>Explotación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_Toc80903178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5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694F81C5" w14:textId="6A940770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79" w:history="1">
            <w:r w:rsidR="0073789C" w:rsidRPr="00890F11">
              <w:rPr>
                <w:rStyle w:val="Hipervnculo"/>
                <w:noProof/>
                <w:lang w:val="en-US"/>
              </w:rPr>
              <w:t>SMB - 445/TCP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_Toc80903179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5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2A3246BF" w14:textId="14CCCBE7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0" w:history="1">
            <w:r w:rsidR="0073789C" w:rsidRPr="00890F11">
              <w:rPr>
                <w:rStyle w:val="Hipervnculo"/>
                <w:noProof/>
                <w:lang w:val="es-AR"/>
              </w:rPr>
              <w:t>Java JMX- 1617/TCP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_Toc80903180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6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65D0E19B" w14:textId="2880B6A3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1" w:history="1">
            <w:r w:rsidR="0073789C" w:rsidRPr="00890F11">
              <w:rPr>
                <w:rStyle w:val="Hipervnculo"/>
                <w:noProof/>
                <w:lang w:val="es-AR"/>
              </w:rPr>
              <w:t>RDP - 3389/TCP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_Toc80903181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6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196BD772" w14:textId="1C081871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2" w:history="1">
            <w:r w:rsidR="0073789C" w:rsidRPr="00890F11">
              <w:rPr>
                <w:rStyle w:val="Hipervnculo"/>
                <w:noProof/>
                <w:lang w:val="en-US"/>
              </w:rPr>
              <w:t>Glassfish HTTP Terminal Server v4 - 4848/TCP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_Toc80903182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8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934E59D" w14:textId="43873F92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3" w:history="1">
            <w:r w:rsidR="0073789C" w:rsidRPr="00890F11">
              <w:rPr>
                <w:rStyle w:val="Hipervnculo"/>
                <w:noProof/>
                <w:lang w:val="es-AR"/>
              </w:rPr>
              <w:t>Jetty Winstone v2.8 - 8484/TCP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_Toc80903183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8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D599086" w14:textId="35149580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4" w:history="1">
            <w:r w:rsidR="0073789C" w:rsidRPr="00890F11">
              <w:rPr>
                <w:rStyle w:val="Hipervnculo"/>
                <w:noProof/>
                <w:lang w:val="es-AR"/>
              </w:rPr>
              <w:t>WAMP Server - 8585/TCP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_Toc80903184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9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00A5260" w14:textId="62FCD38C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5" w:history="1">
            <w:r w:rsidR="0073789C" w:rsidRPr="00890F11">
              <w:rPr>
                <w:rStyle w:val="Hipervnculo"/>
                <w:noProof/>
                <w:lang w:val="es-AR"/>
              </w:rPr>
              <w:t>Wordpress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_Toc80903185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9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370703B8" w14:textId="6FF33A35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6" w:history="1">
            <w:r w:rsidR="0073789C" w:rsidRPr="00890F11">
              <w:rPr>
                <w:rStyle w:val="Hipervnculo"/>
                <w:noProof/>
                <w:lang w:val="en-US"/>
              </w:rPr>
              <w:t>Java RMI - 8686/TCP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_Toc80903186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12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23267154" w14:textId="50831582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7" w:history="1">
            <w:r w:rsidR="0073789C" w:rsidRPr="00890F11">
              <w:rPr>
                <w:rStyle w:val="Hipervnculo"/>
                <w:noProof/>
                <w:lang w:val="es-AR"/>
              </w:rPr>
              <w:t>Elasticsearch 1.1.1 - 9200/TCP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_Toc80903187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12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14D661EF" w14:textId="51EFF920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8" w:history="1">
            <w:r w:rsidR="0073789C" w:rsidRPr="00890F11">
              <w:rPr>
                <w:rStyle w:val="Hipervnculo"/>
                <w:noProof/>
                <w:lang w:val="es-AR"/>
              </w:rPr>
              <w:t>Post-explotación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_Toc80903188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12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7F77CD0F" w14:textId="4D4A7A93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89" w:history="1">
            <w:r w:rsidR="0073789C" w:rsidRPr="00890F11">
              <w:rPr>
                <w:rStyle w:val="Hipervnculo"/>
                <w:noProof/>
                <w:lang w:val="es-AR"/>
              </w:rPr>
              <w:t>Pass the Hash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_Toc80903189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13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3202C457" w14:textId="6BD5A0E7" w:rsidR="0073789C" w:rsidRDefault="00CB4AC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0" w:history="1">
            <w:r w:rsidR="0073789C" w:rsidRPr="00890F11">
              <w:rPr>
                <w:rStyle w:val="Hipervnculo"/>
                <w:noProof/>
                <w:lang w:val="es-AR"/>
              </w:rPr>
              <w:t>Linux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_Toc80903190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2F331C3E" w14:textId="3A1F7023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1" w:history="1">
            <w:r w:rsidR="0073789C" w:rsidRPr="00890F11">
              <w:rPr>
                <w:rStyle w:val="Hipervnculo"/>
                <w:noProof/>
                <w:lang w:val="en-US"/>
              </w:rPr>
              <w:t>80/TCP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_Toc80903191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6CF39CF" w14:textId="77603519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2" w:history="1">
            <w:r w:rsidR="0073789C" w:rsidRPr="00890F11">
              <w:rPr>
                <w:rStyle w:val="Hipervnculo"/>
                <w:noProof/>
                <w:lang w:val="en-US"/>
              </w:rPr>
              <w:t>/payroll_app.php – self XSS+CSRF &amp; SQLi (critical, user and password leak)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_Toc80903192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14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66E99862" w14:textId="437E7C54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3" w:history="1">
            <w:r w:rsidR="0073789C" w:rsidRPr="00890F11">
              <w:rPr>
                <w:rStyle w:val="Hipervnculo"/>
                <w:noProof/>
                <w:lang w:val="es-AR"/>
              </w:rPr>
              <w:t>/chat – self XSS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_Toc80903193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16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2A87CDCE" w14:textId="0A0B7A38" w:rsidR="0073789C" w:rsidRDefault="00CB4AC4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4" w:history="1">
            <w:r w:rsidR="0073789C" w:rsidRPr="00890F11">
              <w:rPr>
                <w:rStyle w:val="Hipervnculo"/>
                <w:noProof/>
                <w:lang w:val="es-AR"/>
              </w:rPr>
              <w:t>/drupal - RCE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_Toc80903194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17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36EF2862" w14:textId="1B04C0A6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5" w:history="1">
            <w:r w:rsidR="0073789C" w:rsidRPr="00890F11">
              <w:rPr>
                <w:rStyle w:val="Hipervnculo"/>
                <w:noProof/>
                <w:lang w:val="en-US"/>
              </w:rPr>
              <w:t>Remote IRC Server - 6697/TCP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_Toc80903195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17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0FED1B8F" w14:textId="38870D90" w:rsidR="0073789C" w:rsidRDefault="00CB4AC4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80903196" w:history="1">
            <w:r w:rsidR="0073789C" w:rsidRPr="00890F11">
              <w:rPr>
                <w:rStyle w:val="Hipervnculo"/>
                <w:noProof/>
                <w:lang w:val="es-AR"/>
              </w:rPr>
              <w:t>SSH – 22/TCP</w:t>
            </w:r>
            <w:r w:rsidR="0073789C">
              <w:rPr>
                <w:noProof/>
                <w:webHidden/>
              </w:rPr>
              <w:tab/>
            </w:r>
            <w:r w:rsidR="0073789C">
              <w:rPr>
                <w:noProof/>
                <w:webHidden/>
              </w:rPr>
              <w:fldChar w:fldCharType="begin"/>
            </w:r>
            <w:r w:rsidR="0073789C">
              <w:rPr>
                <w:noProof/>
                <w:webHidden/>
              </w:rPr>
              <w:instrText xml:space="preserve"> PAGEREF _Toc80903196 \h </w:instrText>
            </w:r>
            <w:r w:rsidR="0073789C">
              <w:rPr>
                <w:noProof/>
                <w:webHidden/>
              </w:rPr>
            </w:r>
            <w:r w:rsidR="0073789C">
              <w:rPr>
                <w:noProof/>
                <w:webHidden/>
              </w:rPr>
              <w:fldChar w:fldCharType="separate"/>
            </w:r>
            <w:r w:rsidR="0073789C">
              <w:rPr>
                <w:noProof/>
                <w:webHidden/>
              </w:rPr>
              <w:t>17</w:t>
            </w:r>
            <w:r w:rsidR="0073789C">
              <w:rPr>
                <w:noProof/>
                <w:webHidden/>
              </w:rPr>
              <w:fldChar w:fldCharType="end"/>
            </w:r>
          </w:hyperlink>
        </w:p>
        <w:p w14:paraId="551163D6" w14:textId="1646FC44" w:rsidR="00590A68" w:rsidRDefault="00590A68">
          <w:r>
            <w:rPr>
              <w:b/>
              <w:bCs/>
            </w:rPr>
            <w:fldChar w:fldCharType="end"/>
          </w:r>
        </w:p>
      </w:sdtContent>
    </w:sdt>
    <w:p w14:paraId="6A181D8B" w14:textId="6B3C1429" w:rsidR="00857214" w:rsidRPr="004B4D73" w:rsidRDefault="00F97C7F" w:rsidP="00D716A3">
      <w:pPr>
        <w:pStyle w:val="Ttulo1"/>
        <w:rPr>
          <w:vertAlign w:val="superscript"/>
        </w:rPr>
      </w:pPr>
      <w:bookmarkStart w:id="0" w:name="_Toc80903172"/>
      <w:r w:rsidRPr="004B4D73">
        <w:lastRenderedPageBreak/>
        <w:t>Instalación de Metasploitable3 y configuración de la red</w:t>
      </w:r>
      <w:bookmarkEnd w:id="0"/>
    </w:p>
    <w:p w14:paraId="0F057C87" w14:textId="77777777" w:rsidR="00857214" w:rsidRP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Instalamos VirtualBox y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.</w:t>
      </w:r>
    </w:p>
    <w:p w14:paraId="6086F3D9" w14:textId="77777777" w:rsidR="00857214" w:rsidRP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Abrimos una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shell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, y seguimos las instrucciones del repositorio de Metasploitable3:</w:t>
      </w:r>
    </w:p>
    <w:p w14:paraId="3445BD80" w14:textId="3DC2E846" w:rsidR="00857214" w:rsidRP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mkdir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 metasploitable3-workspace</w:t>
      </w:r>
      <w:r w:rsidR="00830B67">
        <w:rPr>
          <w:rFonts w:ascii="Calibri" w:eastAsia="Calibri" w:hAnsi="Calibri" w:cs="Calibri"/>
          <w:color w:val="000000" w:themeColor="text1"/>
          <w:lang w:val="en-US"/>
        </w:rPr>
        <w:t xml:space="preserve"> </w:t>
      </w:r>
    </w:p>
    <w:p w14:paraId="7283A007" w14:textId="77777777" w:rsidR="00857214" w:rsidRP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r w:rsidRPr="00857214">
        <w:rPr>
          <w:rFonts w:ascii="Calibri" w:eastAsia="Calibri" w:hAnsi="Calibri" w:cs="Calibri"/>
          <w:color w:val="000000" w:themeColor="text1"/>
          <w:lang w:val="en-US"/>
        </w:rPr>
        <w:t>cd metasploitable3-workspace</w:t>
      </w:r>
    </w:p>
    <w:p w14:paraId="3E9F2627" w14:textId="77777777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A partir de aquí, todas las acciones las realizaremos desde este directorio, puesto que las modificaciones que realicemos se guardarán en el directorio oculto </w:t>
      </w:r>
      <w:proofErr w:type="gramStart"/>
      <w:r w:rsidRPr="00857214">
        <w:rPr>
          <w:rFonts w:ascii="Calibri" w:eastAsia="Calibri" w:hAnsi="Calibri" w:cs="Calibri"/>
          <w:color w:val="000000" w:themeColor="text1"/>
          <w:lang w:val="es-AR"/>
        </w:rPr>
        <w:t>".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proofErr w:type="gramEnd"/>
      <w:r w:rsidRPr="00857214">
        <w:rPr>
          <w:rFonts w:ascii="Calibri" w:eastAsia="Calibri" w:hAnsi="Calibri" w:cs="Calibri"/>
          <w:color w:val="000000" w:themeColor="text1"/>
          <w:lang w:val="es-AR"/>
        </w:rPr>
        <w:t>".</w:t>
      </w:r>
    </w:p>
    <w:p w14:paraId="7A877883" w14:textId="06161F56" w:rsid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r w:rsidRPr="00857214">
        <w:rPr>
          <w:rFonts w:ascii="Calibri" w:eastAsia="Calibri" w:hAnsi="Calibri" w:cs="Calibri"/>
          <w:color w:val="000000" w:themeColor="text1"/>
          <w:lang w:val="en-US"/>
        </w:rPr>
        <w:t>Invoke-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WebRequest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 -Uri "</w:t>
      </w:r>
      <w:hyperlink r:id="rId11" w:history="1">
        <w:r w:rsidRPr="00857214">
          <w:rPr>
            <w:rStyle w:val="Hipervnculo"/>
            <w:rFonts w:eastAsia="Calibri"/>
            <w:lang w:val="en-US"/>
          </w:rPr>
          <w:t>https://raw.githubusercontent.com/rapid7/metasploitable3/master/Vagrantfile</w:t>
        </w:r>
      </w:hyperlink>
      <w:r w:rsidRPr="00857214">
        <w:rPr>
          <w:rFonts w:ascii="Calibri" w:eastAsia="Calibri" w:hAnsi="Calibri" w:cs="Calibri"/>
          <w:color w:val="000000" w:themeColor="text1"/>
          <w:lang w:val="en-US"/>
        </w:rPr>
        <w:t>" -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OutFile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 "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Vagrantfile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" </w:t>
      </w:r>
    </w:p>
    <w:p w14:paraId="19BCD5D3" w14:textId="086F296E" w:rsidR="00CF3C5B" w:rsidRPr="00CF3C5B" w:rsidRDefault="00CF3C5B" w:rsidP="00CF3C5B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CF3C5B">
        <w:rPr>
          <w:rFonts w:ascii="Calibri" w:eastAsia="Calibri" w:hAnsi="Calibri" w:cs="Calibri"/>
          <w:color w:val="000000" w:themeColor="text1"/>
          <w:lang w:val="es-AR"/>
        </w:rPr>
        <w:t xml:space="preserve">Con el </w:t>
      </w:r>
      <w:proofErr w:type="spellStart"/>
      <w:r w:rsidRPr="00CF3C5B">
        <w:rPr>
          <w:rFonts w:ascii="Calibri" w:eastAsia="Calibri" w:hAnsi="Calibri" w:cs="Calibri"/>
          <w:color w:val="000000" w:themeColor="text1"/>
          <w:lang w:val="es-AR"/>
        </w:rPr>
        <w:t>cmdlet</w:t>
      </w:r>
      <w:proofErr w:type="spellEnd"/>
      <w:r w:rsidRPr="00CF3C5B">
        <w:rPr>
          <w:rFonts w:ascii="Calibri" w:eastAsia="Calibri" w:hAnsi="Calibri" w:cs="Calibri"/>
          <w:color w:val="000000" w:themeColor="text1"/>
          <w:lang w:val="es-AR"/>
        </w:rPr>
        <w:t xml:space="preserve"> o comando de Powershell “</w:t>
      </w:r>
      <w:proofErr w:type="spellStart"/>
      <w:r w:rsidRPr="00CF3C5B">
        <w:rPr>
          <w:rFonts w:ascii="Calibri" w:eastAsia="Calibri" w:hAnsi="Calibri" w:cs="Calibri"/>
          <w:color w:val="000000" w:themeColor="text1"/>
          <w:lang w:val="es-AR"/>
        </w:rPr>
        <w:t>Invoke-WebRequest</w:t>
      </w:r>
      <w:proofErr w:type="spellEnd"/>
      <w:r w:rsidRPr="00CF3C5B">
        <w:rPr>
          <w:rFonts w:ascii="Calibri" w:eastAsia="Calibri" w:hAnsi="Calibri" w:cs="Calibri"/>
          <w:color w:val="000000" w:themeColor="text1"/>
          <w:lang w:val="es-AR"/>
        </w:rPr>
        <w:t xml:space="preserve">” </w:t>
      </w:r>
      <w:r w:rsidR="0019007E">
        <w:rPr>
          <w:rFonts w:ascii="Calibri" w:eastAsia="Calibri" w:hAnsi="Calibri" w:cs="Calibri"/>
          <w:color w:val="000000" w:themeColor="text1"/>
          <w:lang w:val="es-AR"/>
        </w:rPr>
        <w:t>solicitamos un recurso especificado con el parámetro “-Uri”, y lo almacenamos con “-</w:t>
      </w:r>
      <w:proofErr w:type="spellStart"/>
      <w:r w:rsidR="0019007E">
        <w:rPr>
          <w:rFonts w:ascii="Calibri" w:eastAsia="Calibri" w:hAnsi="Calibri" w:cs="Calibri"/>
          <w:color w:val="000000" w:themeColor="text1"/>
          <w:lang w:val="es-AR"/>
        </w:rPr>
        <w:t>OutFile</w:t>
      </w:r>
      <w:proofErr w:type="spellEnd"/>
      <w:r w:rsidR="0019007E">
        <w:rPr>
          <w:rFonts w:ascii="Calibri" w:eastAsia="Calibri" w:hAnsi="Calibri" w:cs="Calibri"/>
          <w:color w:val="000000" w:themeColor="text1"/>
          <w:lang w:val="es-AR"/>
        </w:rPr>
        <w:t>”</w:t>
      </w:r>
      <w:r w:rsidRPr="00CF3C5B">
        <w:rPr>
          <w:rFonts w:ascii="Calibri" w:eastAsia="Calibri" w:hAnsi="Calibri" w:cs="Calibri"/>
          <w:color w:val="000000" w:themeColor="text1"/>
          <w:lang w:val="es-AR"/>
        </w:rPr>
        <w:t>.</w:t>
      </w:r>
    </w:p>
    <w:p w14:paraId="3A272B55" w14:textId="51429BA6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>Este fichero escrito en lenguaje Ruby, posee toda la configuración de la</w:t>
      </w:r>
      <w:r w:rsidR="00D716A3">
        <w:rPr>
          <w:rFonts w:ascii="Calibri" w:eastAsia="Calibri" w:hAnsi="Calibri" w:cs="Calibri"/>
          <w:color w:val="000000" w:themeColor="text1"/>
          <w:lang w:val="es-AR"/>
        </w:rPr>
        <w:t>s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máquina</w:t>
      </w:r>
      <w:r w:rsidR="00D716A3">
        <w:rPr>
          <w:rFonts w:ascii="Calibri" w:eastAsia="Calibri" w:hAnsi="Calibri" w:cs="Calibri"/>
          <w:color w:val="000000" w:themeColor="text1"/>
          <w:lang w:val="es-AR"/>
        </w:rPr>
        <w:t>s (Windows y Linux)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>, ya sean proveedores (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Virtualbox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),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URLs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de descargas (boxes) y las configuraciones e instalación de software dentro de la máquina. En resumen, automatizará todo el proceso de configuración de la VM.</w:t>
      </w:r>
    </w:p>
    <w:p w14:paraId="0BB62B88" w14:textId="77777777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>Todas las configuraciones se agregan dentro del bloque "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Vagrant.configure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("2") do |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config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|", que llama la función </w:t>
      </w:r>
      <w:proofErr w:type="gramStart"/>
      <w:r w:rsidRPr="00857214">
        <w:rPr>
          <w:rFonts w:ascii="Calibri" w:eastAsia="Calibri" w:hAnsi="Calibri" w:cs="Calibri"/>
          <w:color w:val="000000" w:themeColor="text1"/>
          <w:lang w:val="es-AR"/>
        </w:rPr>
        <w:t>configure(</w:t>
      </w:r>
      <w:proofErr w:type="gramEnd"/>
      <w:r w:rsidRPr="00857214">
        <w:rPr>
          <w:rFonts w:ascii="Calibri" w:eastAsia="Calibri" w:hAnsi="Calibri" w:cs="Calibri"/>
          <w:color w:val="000000" w:themeColor="text1"/>
          <w:lang w:val="es-AR"/>
        </w:rPr>
        <w:t>) del módulo "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", y le asigna una variable "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config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" para acceder a ellas:</w:t>
      </w:r>
    </w:p>
    <w:p w14:paraId="66B0B71A" w14:textId="77777777" w:rsidR="00857214" w:rsidRPr="00857214" w:rsidRDefault="00857214" w:rsidP="0019007E">
      <w:pPr>
        <w:numPr>
          <w:ilvl w:val="2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>En caso de tener un error con los certificados SSL durante las descargas, agregamos la siguiente línea de código:</w:t>
      </w:r>
    </w:p>
    <w:p w14:paraId="246D5137" w14:textId="77777777" w:rsidR="00857214" w:rsidRPr="00857214" w:rsidRDefault="00857214" w:rsidP="0019007E">
      <w:pPr>
        <w:numPr>
          <w:ilvl w:val="3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config.vm.box_download_insecure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 = true</w:t>
      </w:r>
    </w:p>
    <w:p w14:paraId="493B4512" w14:textId="77777777" w:rsidR="00857214" w:rsidRP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r w:rsidRPr="00857214">
        <w:rPr>
          <w:rFonts w:ascii="Calibri" w:eastAsia="Calibri" w:hAnsi="Calibri" w:cs="Calibri"/>
          <w:color w:val="000000" w:themeColor="text1"/>
          <w:lang w:val="en-US"/>
        </w:rPr>
        <w:t>vagrant up</w:t>
      </w:r>
    </w:p>
    <w:p w14:paraId="01D5B236" w14:textId="55526E0B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En su </w:t>
      </w:r>
      <w:proofErr w:type="gramStart"/>
      <w:r w:rsidR="004B4D73" w:rsidRPr="00857214">
        <w:rPr>
          <w:rFonts w:ascii="Calibri" w:eastAsia="Calibri" w:hAnsi="Calibri" w:cs="Calibri"/>
          <w:color w:val="000000" w:themeColor="text1"/>
          <w:lang w:val="es-AR"/>
        </w:rPr>
        <w:t>primer ejecución</w:t>
      </w:r>
      <w:proofErr w:type="gram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, comienza la descarga, instalación y configuración desde los repositorios indicados desde el fichero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Vagrantfile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.</w:t>
      </w:r>
    </w:p>
    <w:p w14:paraId="7E227FF4" w14:textId="77777777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>Luego, utilizaremos este comando para iniciar la máquina.</w:t>
      </w:r>
    </w:p>
    <w:p w14:paraId="0C93B8A5" w14:textId="77777777" w:rsidR="00857214" w:rsidRP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r w:rsidRPr="00857214">
        <w:rPr>
          <w:rFonts w:ascii="Calibri" w:eastAsia="Calibri" w:hAnsi="Calibri" w:cs="Calibri"/>
          <w:color w:val="000000" w:themeColor="text1"/>
          <w:lang w:val="en-US"/>
        </w:rPr>
        <w:t>vagrant box list</w:t>
      </w:r>
    </w:p>
    <w:p w14:paraId="3E8EA706" w14:textId="77777777" w:rsidR="0019007E" w:rsidRDefault="00857214" w:rsidP="0019007E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Verificamos que se encuentra instalada. De ser así, ya está lista para su uso desde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Virtualbox</w:t>
      </w:r>
      <w:r w:rsidR="004B4D73">
        <w:rPr>
          <w:rFonts w:ascii="Calibri" w:eastAsia="Calibri" w:hAnsi="Calibri" w:cs="Calibri"/>
          <w:color w:val="000000" w:themeColor="text1"/>
          <w:lang w:val="es-AR"/>
        </w:rPr>
        <w:t>.</w:t>
      </w:r>
      <w:proofErr w:type="spellEnd"/>
    </w:p>
    <w:p w14:paraId="16000FE9" w14:textId="7DD71006" w:rsidR="00857214" w:rsidRPr="0019007E" w:rsidRDefault="00857214" w:rsidP="0019007E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s-AR"/>
        </w:rPr>
      </w:pPr>
      <w:r w:rsidRPr="0019007E">
        <w:rPr>
          <w:rFonts w:ascii="Calibri" w:eastAsia="Calibri" w:hAnsi="Calibri" w:cs="Calibri"/>
          <w:color w:val="000000" w:themeColor="text1"/>
          <w:lang w:val="es-AR"/>
        </w:rPr>
        <w:t xml:space="preserve">Al ejecutar </w:t>
      </w:r>
      <w:proofErr w:type="spellStart"/>
      <w:r w:rsidRPr="0019007E">
        <w:rPr>
          <w:rFonts w:ascii="Calibri" w:eastAsia="Calibri" w:hAnsi="Calibri" w:cs="Calibri"/>
          <w:color w:val="000000" w:themeColor="text1"/>
          <w:lang w:val="es-AR"/>
        </w:rPr>
        <w:t>Virtualbox</w:t>
      </w:r>
      <w:proofErr w:type="spellEnd"/>
      <w:r w:rsidRPr="0019007E">
        <w:rPr>
          <w:rFonts w:ascii="Calibri" w:eastAsia="Calibri" w:hAnsi="Calibri" w:cs="Calibri"/>
          <w:color w:val="000000" w:themeColor="text1"/>
          <w:lang w:val="es-AR"/>
        </w:rPr>
        <w:t>, si nos pide agregar una excepción al firewall, se lo permitimos.</w:t>
      </w:r>
      <w:r w:rsidRPr="00857214">
        <w:rPr>
          <w:rFonts w:ascii="Calibri" w:eastAsia="Calibri" w:hAnsi="Calibri" w:cs="Calibri"/>
          <w:noProof/>
          <w:color w:val="000000" w:themeColor="text1"/>
          <w:lang w:val="en-US"/>
        </w:rPr>
        <mc:AlternateContent>
          <mc:Choice Requires="wps">
            <w:drawing>
              <wp:inline distT="0" distB="0" distL="0" distR="0" wp14:anchorId="19C754D6" wp14:editId="2CB3818B">
                <wp:extent cx="304800" cy="304800"/>
                <wp:effectExtent l="0" t="0" r="0" b="0"/>
                <wp:docPr id="20" name="Rectángulo 20" descr="image-20210820194059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9CD608" id="Rectángulo 20" o:spid="_x0000_s1026" alt="image-2021082019405903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FbbSUgJAgAA6AMAAA4AAAAA&#10;AAAAAAAAAAAALgIAAGRycy9lMm9Eb2MueG1sUEsBAi0AFAAGAAgAAAAhAEyg6SzYAAAAAwEAAA8A&#10;AAAAAAAAAAAAAAAAYwQAAGRycy9kb3ducmV2LnhtbFBLBQYAAAAABAAEAPMAAABoBQAAAAA=&#10;" filled="f" stroked="f">
                <o:lock v:ext="edit" aspectratio="t"/>
                <w10:anchorlock/>
              </v:rect>
            </w:pict>
          </mc:Fallback>
        </mc:AlternateContent>
      </w:r>
    </w:p>
    <w:p w14:paraId="1B6F1445" w14:textId="77777777" w:rsidR="00857214" w:rsidRPr="00857214" w:rsidRDefault="00857214" w:rsidP="00857214">
      <w:pPr>
        <w:numPr>
          <w:ilvl w:val="0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r w:rsidRPr="00857214">
        <w:rPr>
          <w:rFonts w:ascii="Calibri" w:eastAsia="Calibri" w:hAnsi="Calibri" w:cs="Calibri"/>
          <w:color w:val="000000" w:themeColor="text1"/>
          <w:lang w:val="en-US"/>
        </w:rPr>
        <w:t>vagrant halt</w:t>
      </w:r>
    </w:p>
    <w:p w14:paraId="0F695E81" w14:textId="77777777" w:rsidR="00857214" w:rsidRPr="00857214" w:rsidRDefault="00857214" w:rsidP="00857214">
      <w:pPr>
        <w:numPr>
          <w:ilvl w:val="1"/>
          <w:numId w:val="27"/>
        </w:numPr>
        <w:rPr>
          <w:rFonts w:ascii="Calibri" w:eastAsia="Calibri" w:hAnsi="Calibri" w:cs="Calibri"/>
          <w:color w:val="000000" w:themeColor="text1"/>
          <w:lang w:val="en-US"/>
        </w:rPr>
      </w:pP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Apaga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 xml:space="preserve"> la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n-US"/>
        </w:rPr>
        <w:t>máquina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n-US"/>
        </w:rPr>
        <w:t>.</w:t>
      </w:r>
    </w:p>
    <w:p w14:paraId="585B409F" w14:textId="5335D543" w:rsid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lastRenderedPageBreak/>
        <w:t>Si nuestra máquina atacante se encuentra virtualizada con VMware, deberemos configurar el adaptador de red como Host-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only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. En el Host Network Manager de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Virtualbox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, configuramos la interfaz y el servidor DHCP:</w:t>
      </w:r>
    </w:p>
    <w:p w14:paraId="4694F7CD" w14:textId="174A7B6D" w:rsidR="00857214" w:rsidRPr="00857214" w:rsidRDefault="00857214" w:rsidP="00857214">
      <w:pPr>
        <w:jc w:val="center"/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959F048" wp14:editId="46CB610E">
            <wp:extent cx="2582808" cy="1891465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5142" cy="19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43640" wp14:editId="2718A32A">
            <wp:extent cx="2591611" cy="18806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5286" cy="18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CC6" w14:textId="77777777" w:rsidR="00857214" w:rsidRP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También debemos agregar el siguiente código al comienzo del fichero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Vagrantfile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:</w:t>
      </w:r>
    </w:p>
    <w:p w14:paraId="0BF79D78" w14:textId="77777777" w:rsidR="00F97C7F" w:rsidRPr="00F97C7F" w:rsidRDefault="00F97C7F" w:rsidP="00F97C7F">
      <w:pPr>
        <w:pStyle w:val="HTMLconformatoprevio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divId w:val="1373534860"/>
        <w:rPr>
          <w:sz w:val="17"/>
          <w:szCs w:val="17"/>
          <w:lang w:val="en-US"/>
        </w:rPr>
      </w:pPr>
      <w:r w:rsidRPr="00F97C7F">
        <w:rPr>
          <w:color w:val="000088"/>
          <w:sz w:val="17"/>
          <w:szCs w:val="17"/>
          <w:lang w:val="en-US"/>
        </w:rPr>
        <w:t>class</w:t>
      </w:r>
      <w:r w:rsidRPr="00F97C7F">
        <w:rPr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F97C7F">
        <w:rPr>
          <w:color w:val="660066"/>
          <w:sz w:val="17"/>
          <w:szCs w:val="17"/>
          <w:lang w:val="en-US"/>
        </w:rPr>
        <w:t>VagrantPlugins</w:t>
      </w:r>
      <w:proofErr w:type="spellEnd"/>
      <w:r w:rsidRPr="00F97C7F">
        <w:rPr>
          <w:color w:val="666600"/>
          <w:sz w:val="17"/>
          <w:szCs w:val="17"/>
          <w:lang w:val="en-US"/>
        </w:rPr>
        <w:t>::</w:t>
      </w:r>
      <w:proofErr w:type="spellStart"/>
      <w:proofErr w:type="gramEnd"/>
      <w:r w:rsidRPr="00F97C7F">
        <w:rPr>
          <w:color w:val="660066"/>
          <w:sz w:val="17"/>
          <w:szCs w:val="17"/>
          <w:lang w:val="en-US"/>
        </w:rPr>
        <w:t>ProviderVirtualBox</w:t>
      </w:r>
      <w:proofErr w:type="spellEnd"/>
      <w:r w:rsidRPr="00F97C7F">
        <w:rPr>
          <w:color w:val="666600"/>
          <w:sz w:val="17"/>
          <w:szCs w:val="17"/>
          <w:lang w:val="en-US"/>
        </w:rPr>
        <w:t>::</w:t>
      </w:r>
      <w:r w:rsidRPr="00F97C7F">
        <w:rPr>
          <w:color w:val="660066"/>
          <w:sz w:val="17"/>
          <w:szCs w:val="17"/>
          <w:lang w:val="en-US"/>
        </w:rPr>
        <w:t>Action</w:t>
      </w:r>
      <w:r w:rsidRPr="00F97C7F">
        <w:rPr>
          <w:color w:val="666600"/>
          <w:sz w:val="17"/>
          <w:szCs w:val="17"/>
          <w:lang w:val="en-US"/>
        </w:rPr>
        <w:t>::</w:t>
      </w:r>
      <w:r w:rsidRPr="00F97C7F">
        <w:rPr>
          <w:color w:val="660066"/>
          <w:sz w:val="17"/>
          <w:szCs w:val="17"/>
          <w:lang w:val="en-US"/>
        </w:rPr>
        <w:t>Network</w:t>
      </w:r>
    </w:p>
    <w:p w14:paraId="3560AE1B" w14:textId="77777777" w:rsidR="00F97C7F" w:rsidRPr="00F97C7F" w:rsidRDefault="00F97C7F" w:rsidP="00F97C7F">
      <w:pPr>
        <w:pStyle w:val="HTMLconformatoprevio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divId w:val="1373534860"/>
        <w:rPr>
          <w:sz w:val="17"/>
          <w:szCs w:val="17"/>
          <w:lang w:val="en-US"/>
        </w:rPr>
      </w:pPr>
      <w:r w:rsidRPr="00F97C7F">
        <w:rPr>
          <w:color w:val="000000"/>
          <w:sz w:val="17"/>
          <w:szCs w:val="17"/>
          <w:lang w:val="en-US"/>
        </w:rPr>
        <w:t xml:space="preserve">  </w:t>
      </w:r>
      <w:r w:rsidRPr="00F97C7F">
        <w:rPr>
          <w:color w:val="000088"/>
          <w:sz w:val="17"/>
          <w:szCs w:val="17"/>
          <w:lang w:val="en-US"/>
        </w:rPr>
        <w:t>def</w:t>
      </w:r>
      <w:r w:rsidRPr="00F97C7F">
        <w:rPr>
          <w:color w:val="000000"/>
          <w:sz w:val="17"/>
          <w:szCs w:val="17"/>
          <w:lang w:val="en-US"/>
        </w:rPr>
        <w:t xml:space="preserve"> </w:t>
      </w:r>
      <w:proofErr w:type="spellStart"/>
      <w:r w:rsidRPr="00F97C7F">
        <w:rPr>
          <w:color w:val="000000"/>
          <w:sz w:val="17"/>
          <w:szCs w:val="17"/>
          <w:lang w:val="en-US"/>
        </w:rPr>
        <w:t>dhcp_server_matches_</w:t>
      </w:r>
      <w:proofErr w:type="gramStart"/>
      <w:r w:rsidRPr="00F97C7F">
        <w:rPr>
          <w:color w:val="000000"/>
          <w:sz w:val="17"/>
          <w:szCs w:val="17"/>
          <w:lang w:val="en-US"/>
        </w:rPr>
        <w:t>config</w:t>
      </w:r>
      <w:proofErr w:type="spellEnd"/>
      <w:r w:rsidRPr="00F97C7F">
        <w:rPr>
          <w:color w:val="666600"/>
          <w:sz w:val="17"/>
          <w:szCs w:val="17"/>
          <w:lang w:val="en-US"/>
        </w:rPr>
        <w:t>?(</w:t>
      </w:r>
      <w:proofErr w:type="spellStart"/>
      <w:proofErr w:type="gramEnd"/>
      <w:r w:rsidRPr="00F97C7F">
        <w:rPr>
          <w:color w:val="000000"/>
          <w:sz w:val="17"/>
          <w:szCs w:val="17"/>
          <w:lang w:val="en-US"/>
        </w:rPr>
        <w:t>dhcp_server</w:t>
      </w:r>
      <w:proofErr w:type="spellEnd"/>
      <w:r w:rsidRPr="00F97C7F">
        <w:rPr>
          <w:color w:val="666600"/>
          <w:sz w:val="17"/>
          <w:szCs w:val="17"/>
          <w:lang w:val="en-US"/>
        </w:rPr>
        <w:t>,</w:t>
      </w:r>
      <w:r w:rsidRPr="00F97C7F">
        <w:rPr>
          <w:color w:val="000000"/>
          <w:sz w:val="17"/>
          <w:szCs w:val="17"/>
          <w:lang w:val="en-US"/>
        </w:rPr>
        <w:t xml:space="preserve"> config</w:t>
      </w:r>
      <w:r w:rsidRPr="00F97C7F">
        <w:rPr>
          <w:color w:val="666600"/>
          <w:sz w:val="17"/>
          <w:szCs w:val="17"/>
          <w:lang w:val="en-US"/>
        </w:rPr>
        <w:t>)</w:t>
      </w:r>
    </w:p>
    <w:p w14:paraId="59040D69" w14:textId="77777777" w:rsidR="00F97C7F" w:rsidRDefault="00F97C7F" w:rsidP="00F97C7F">
      <w:pPr>
        <w:pStyle w:val="HTMLconformatoprevio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divId w:val="1373534860"/>
        <w:rPr>
          <w:sz w:val="17"/>
          <w:szCs w:val="17"/>
        </w:rPr>
      </w:pPr>
      <w:r w:rsidRPr="00F97C7F">
        <w:rPr>
          <w:color w:val="000000"/>
          <w:sz w:val="17"/>
          <w:szCs w:val="17"/>
          <w:lang w:val="en-US"/>
        </w:rPr>
        <w:t xml:space="preserve">    </w:t>
      </w:r>
      <w:r>
        <w:rPr>
          <w:color w:val="000088"/>
          <w:sz w:val="17"/>
          <w:szCs w:val="17"/>
        </w:rPr>
        <w:t>true</w:t>
      </w:r>
    </w:p>
    <w:p w14:paraId="0B83598D" w14:textId="77777777" w:rsidR="00F97C7F" w:rsidRDefault="00F97C7F" w:rsidP="00F97C7F">
      <w:pPr>
        <w:pStyle w:val="HTMLconformatoprevio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divId w:val="1373534860"/>
        <w:rPr>
          <w:sz w:val="17"/>
          <w:szCs w:val="17"/>
        </w:rPr>
      </w:pPr>
      <w:r>
        <w:rPr>
          <w:color w:val="000000"/>
          <w:sz w:val="17"/>
          <w:szCs w:val="17"/>
        </w:rPr>
        <w:t xml:space="preserve">  </w:t>
      </w:r>
      <w:proofErr w:type="spellStart"/>
      <w:r>
        <w:rPr>
          <w:color w:val="000088"/>
          <w:sz w:val="17"/>
          <w:szCs w:val="17"/>
        </w:rPr>
        <w:t>end</w:t>
      </w:r>
      <w:proofErr w:type="spellEnd"/>
    </w:p>
    <w:p w14:paraId="6809EF51" w14:textId="05DD9517" w:rsidR="00F97C7F" w:rsidRPr="00F97C7F" w:rsidRDefault="00F97C7F" w:rsidP="00F97C7F">
      <w:pPr>
        <w:pStyle w:val="HTMLconformatoprevio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divId w:val="1373534860"/>
        <w:rPr>
          <w:sz w:val="17"/>
          <w:szCs w:val="17"/>
        </w:rPr>
      </w:pPr>
      <w:proofErr w:type="spellStart"/>
      <w:r>
        <w:rPr>
          <w:color w:val="000088"/>
          <w:sz w:val="17"/>
          <w:szCs w:val="17"/>
        </w:rPr>
        <w:t>end</w:t>
      </w:r>
      <w:proofErr w:type="spellEnd"/>
    </w:p>
    <w:p w14:paraId="195B646F" w14:textId="329A2A04" w:rsidR="00857214" w:rsidRP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9F6F8A">
        <w:rPr>
          <w:rFonts w:ascii="Calibri" w:eastAsia="Calibri" w:hAnsi="Calibri" w:cs="Calibri"/>
          <w:color w:val="000000" w:themeColor="text1"/>
          <w:lang w:val="es-AR"/>
        </w:rPr>
        <w:t xml:space="preserve">Ejecutamos </w:t>
      </w:r>
      <w:proofErr w:type="spellStart"/>
      <w:r w:rsidRPr="009F6F8A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r w:rsidRPr="009F6F8A">
        <w:rPr>
          <w:rFonts w:ascii="Calibri" w:eastAsia="Calibri" w:hAnsi="Calibri" w:cs="Calibri"/>
          <w:color w:val="000000" w:themeColor="text1"/>
          <w:lang w:val="es-AR"/>
        </w:rPr>
        <w:t xml:space="preserve"> run. 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Esta vez realizará un aprovisionamiento con la nueva configuración. Este proceso se realiza una sola vez, por lo </w:t>
      </w:r>
      <w:proofErr w:type="gramStart"/>
      <w:r w:rsidRPr="00857214">
        <w:rPr>
          <w:rFonts w:ascii="Calibri" w:eastAsia="Calibri" w:hAnsi="Calibri" w:cs="Calibri"/>
          <w:color w:val="000000" w:themeColor="text1"/>
          <w:lang w:val="es-AR"/>
        </w:rPr>
        <w:t>que</w:t>
      </w:r>
      <w:proofErr w:type="gram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si queremos volver a aprovisionar, lo haremos manualmente con el comando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provision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o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vagrant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up --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provision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.</w:t>
      </w:r>
    </w:p>
    <w:p w14:paraId="6228A4C7" w14:textId="77777777" w:rsidR="00857214" w:rsidRPr="00857214" w:rsidRDefault="00857214" w:rsidP="00857214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  <w:lang w:val="es-AR"/>
        </w:rPr>
      </w:pPr>
      <w:r w:rsidRPr="00857214">
        <w:rPr>
          <w:rFonts w:ascii="Calibri" w:eastAsia="Calibri" w:hAnsi="Calibri" w:cs="Calibri"/>
          <w:b/>
          <w:bCs/>
          <w:color w:val="000000" w:themeColor="text1"/>
          <w:sz w:val="24"/>
          <w:szCs w:val="24"/>
          <w:lang w:val="es-AR"/>
        </w:rPr>
        <w:t>Configurar máquina VMware</w:t>
      </w:r>
    </w:p>
    <w:p w14:paraId="389EB705" w14:textId="138CE70F" w:rsid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>En el Virtual Network Editor, a la VMnet0 de tipo "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bridged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" le asignamos el adaptador </w:t>
      </w:r>
      <w:r w:rsidR="004B4D73">
        <w:rPr>
          <w:rFonts w:ascii="Calibri" w:eastAsia="Calibri" w:hAnsi="Calibri" w:cs="Calibri"/>
          <w:color w:val="000000" w:themeColor="text1"/>
          <w:lang w:val="es-AR"/>
        </w:rPr>
        <w:t xml:space="preserve">de red 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que utiliza nuestro servidor </w:t>
      </w:r>
      <w:proofErr w:type="spellStart"/>
      <w:r w:rsidRPr="00857214">
        <w:rPr>
          <w:rFonts w:ascii="Calibri" w:eastAsia="Calibri" w:hAnsi="Calibri" w:cs="Calibri"/>
          <w:color w:val="000000" w:themeColor="text1"/>
          <w:lang w:val="es-AR"/>
        </w:rPr>
        <w:t>Virtualbox</w:t>
      </w:r>
      <w:proofErr w:type="spellEnd"/>
      <w:r w:rsidRPr="00857214">
        <w:rPr>
          <w:rFonts w:ascii="Calibri" w:eastAsia="Calibri" w:hAnsi="Calibri" w:cs="Calibri"/>
          <w:color w:val="000000" w:themeColor="text1"/>
          <w:lang w:val="es-AR"/>
        </w:rPr>
        <w:t>. Luego le asignamos esa red a la máquina:</w:t>
      </w:r>
    </w:p>
    <w:p w14:paraId="1F88D6BC" w14:textId="5BDE04DF" w:rsidR="004B4D73" w:rsidRPr="00857214" w:rsidRDefault="004B4D73" w:rsidP="004B4D73">
      <w:pPr>
        <w:jc w:val="center"/>
        <w:rPr>
          <w:rFonts w:ascii="Calibri" w:eastAsia="Calibri" w:hAnsi="Calibri" w:cs="Calibri"/>
          <w:color w:val="000000" w:themeColor="text1"/>
          <w:lang w:val="es-AR"/>
        </w:rPr>
      </w:pPr>
      <w:r>
        <w:rPr>
          <w:noProof/>
        </w:rPr>
        <w:drawing>
          <wp:inline distT="0" distB="0" distL="0" distR="0" wp14:anchorId="247A817F" wp14:editId="57BF1AB3">
            <wp:extent cx="2559050" cy="2220244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5288" cy="22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EB120" wp14:editId="7BDCACCC">
            <wp:extent cx="3067050" cy="175711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416" cy="17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047" w14:textId="77777777" w:rsidR="004B4D73" w:rsidRPr="004B4D73" w:rsidRDefault="004B4D73" w:rsidP="004B4D73">
      <w:pPr>
        <w:rPr>
          <w:rFonts w:ascii="Calibri" w:eastAsia="Calibri" w:hAnsi="Calibri" w:cs="Calibri"/>
          <w:color w:val="000000" w:themeColor="text1"/>
          <w:lang w:val="es-AR"/>
        </w:rPr>
      </w:pPr>
      <w:r w:rsidRPr="004B4D73">
        <w:rPr>
          <w:rFonts w:ascii="Calibri" w:eastAsia="Calibri" w:hAnsi="Calibri" w:cs="Calibri"/>
          <w:color w:val="000000" w:themeColor="text1"/>
          <w:lang w:val="es-AR"/>
        </w:rPr>
        <w:t xml:space="preserve">Ahora las dos máquinas se encuentran en la misma red, con un servidor DHCP que asignará las </w:t>
      </w:r>
      <w:proofErr w:type="spellStart"/>
      <w:r w:rsidRPr="004B4D73">
        <w:rPr>
          <w:rFonts w:ascii="Calibri" w:eastAsia="Calibri" w:hAnsi="Calibri" w:cs="Calibri"/>
          <w:color w:val="000000" w:themeColor="text1"/>
          <w:lang w:val="es-AR"/>
        </w:rPr>
        <w:t>IPs</w:t>
      </w:r>
      <w:proofErr w:type="spellEnd"/>
      <w:r w:rsidRPr="004B4D73">
        <w:rPr>
          <w:rFonts w:ascii="Calibri" w:eastAsia="Calibri" w:hAnsi="Calibri" w:cs="Calibri"/>
          <w:color w:val="000000" w:themeColor="text1"/>
          <w:lang w:val="es-AR"/>
        </w:rPr>
        <w:t xml:space="preserve"> a todas las máquinas.</w:t>
      </w:r>
    </w:p>
    <w:p w14:paraId="3BE00C57" w14:textId="32F1ECCC" w:rsidR="00857214" w:rsidRPr="00857214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Si </w:t>
      </w:r>
      <w:r w:rsidR="00CF3C5B" w:rsidRPr="00857214">
        <w:rPr>
          <w:rFonts w:ascii="Calibri" w:eastAsia="Calibri" w:hAnsi="Calibri" w:cs="Calibri"/>
          <w:color w:val="000000" w:themeColor="text1"/>
          <w:lang w:val="es-AR"/>
        </w:rPr>
        <w:t>quisiéramos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 xml:space="preserve"> mantener </w:t>
      </w:r>
      <w:r w:rsidR="004B4D73">
        <w:rPr>
          <w:rFonts w:ascii="Calibri" w:eastAsia="Calibri" w:hAnsi="Calibri" w:cs="Calibri"/>
          <w:color w:val="000000" w:themeColor="text1"/>
          <w:lang w:val="es-AR"/>
        </w:rPr>
        <w:t>u</w:t>
      </w:r>
      <w:r w:rsidRPr="00857214">
        <w:rPr>
          <w:rFonts w:ascii="Calibri" w:eastAsia="Calibri" w:hAnsi="Calibri" w:cs="Calibri"/>
          <w:color w:val="000000" w:themeColor="text1"/>
          <w:lang w:val="es-AR"/>
        </w:rPr>
        <w:t>n enlace a Internet, deberemos agregar otra interfaz NAT.</w:t>
      </w:r>
    </w:p>
    <w:p w14:paraId="52C63B95" w14:textId="0B3C0514" w:rsidR="00857214" w:rsidRPr="009F6F8A" w:rsidRDefault="00857214" w:rsidP="00857214">
      <w:pPr>
        <w:rPr>
          <w:rFonts w:ascii="Calibri" w:eastAsia="Calibri" w:hAnsi="Calibri" w:cs="Calibri"/>
          <w:color w:val="000000" w:themeColor="text1"/>
          <w:lang w:val="es-AR"/>
        </w:rPr>
      </w:pPr>
      <w:r w:rsidRPr="00857214">
        <w:rPr>
          <w:rFonts w:ascii="Calibri" w:eastAsia="Calibri" w:hAnsi="Calibri" w:cs="Calibri"/>
          <w:b/>
          <w:bCs/>
          <w:color w:val="000000" w:themeColor="text1"/>
          <w:lang w:val="es-AR"/>
        </w:rPr>
        <w:t>Comprobamos que se encuentran en la misma red</w:t>
      </w:r>
      <w:r w:rsidR="004B4D73">
        <w:rPr>
          <w:rFonts w:ascii="Calibri" w:eastAsia="Calibri" w:hAnsi="Calibri" w:cs="Calibri"/>
          <w:b/>
          <w:bCs/>
          <w:color w:val="000000" w:themeColor="text1"/>
          <w:lang w:val="es-AR"/>
        </w:rPr>
        <w:t xml:space="preserve"> mediante un ping con ambas máquinas.</w:t>
      </w:r>
    </w:p>
    <w:p w14:paraId="19E89C99" w14:textId="02B7D75F" w:rsidR="00857214" w:rsidRDefault="00D716A3" w:rsidP="00857214">
      <w:pPr>
        <w:rPr>
          <w:rFonts w:ascii="Calibri" w:eastAsia="Calibri" w:hAnsi="Calibri" w:cs="Calibri"/>
          <w:color w:val="000000" w:themeColor="text1"/>
          <w:lang w:val="es-AR"/>
        </w:rPr>
      </w:pPr>
      <w:r>
        <w:rPr>
          <w:rFonts w:ascii="Calibri" w:eastAsia="Calibri" w:hAnsi="Calibri" w:cs="Calibri"/>
          <w:color w:val="000000" w:themeColor="text1"/>
          <w:lang w:val="es-AR"/>
        </w:rPr>
        <w:lastRenderedPageBreak/>
        <w:t>En la VM Windows, e</w:t>
      </w:r>
      <w:r w:rsidR="00857214" w:rsidRPr="00857214">
        <w:rPr>
          <w:rFonts w:ascii="Calibri" w:eastAsia="Calibri" w:hAnsi="Calibri" w:cs="Calibri"/>
          <w:color w:val="000000" w:themeColor="text1"/>
          <w:lang w:val="es-AR"/>
        </w:rPr>
        <w:t>l firewall bloque</w:t>
      </w:r>
      <w:r w:rsidR="004B4D73">
        <w:rPr>
          <w:rFonts w:ascii="Calibri" w:eastAsia="Calibri" w:hAnsi="Calibri" w:cs="Calibri"/>
          <w:color w:val="000000" w:themeColor="text1"/>
          <w:lang w:val="es-AR"/>
        </w:rPr>
        <w:t>a</w:t>
      </w:r>
      <w:r w:rsidR="00857214" w:rsidRPr="00857214">
        <w:rPr>
          <w:rFonts w:ascii="Calibri" w:eastAsia="Calibri" w:hAnsi="Calibri" w:cs="Calibri"/>
          <w:color w:val="000000" w:themeColor="text1"/>
          <w:lang w:val="es-AR"/>
        </w:rPr>
        <w:t xml:space="preserve"> las conexiones entrantes, por lo que lo deshabilitaremos:</w:t>
      </w:r>
    </w:p>
    <w:p w14:paraId="61CDF7E1" w14:textId="77777777" w:rsidR="00A87717" w:rsidRPr="00857214" w:rsidRDefault="00A87717" w:rsidP="00857214">
      <w:pPr>
        <w:rPr>
          <w:rFonts w:ascii="Calibri" w:eastAsia="Calibri" w:hAnsi="Calibri" w:cs="Calibri"/>
          <w:color w:val="000000" w:themeColor="text1"/>
          <w:lang w:val="es-AR"/>
        </w:rPr>
      </w:pPr>
    </w:p>
    <w:p w14:paraId="5E3DC4E8" w14:textId="48DB5A08" w:rsidR="00A87717" w:rsidRPr="00590A68" w:rsidRDefault="004B4D73" w:rsidP="00590A68">
      <w:pPr>
        <w:jc w:val="center"/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6C97ED5" wp14:editId="26BC0943">
            <wp:extent cx="2874281" cy="214058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853" cy="21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DD3E" w14:textId="3C031B5E" w:rsidR="004B4D73" w:rsidRPr="00D716A3" w:rsidRDefault="00D716A3" w:rsidP="00D716A3">
      <w:pPr>
        <w:pStyle w:val="Ttulo1"/>
        <w:rPr>
          <w:sz w:val="36"/>
          <w:szCs w:val="36"/>
        </w:rPr>
      </w:pPr>
      <w:bookmarkStart w:id="1" w:name="_Toc80903173"/>
      <w:r w:rsidRPr="00D716A3">
        <w:rPr>
          <w:sz w:val="36"/>
          <w:szCs w:val="36"/>
        </w:rPr>
        <w:t>Windows</w:t>
      </w:r>
      <w:bookmarkEnd w:id="1"/>
    </w:p>
    <w:p w14:paraId="45568EB3" w14:textId="1939C53B" w:rsidR="00D716A3" w:rsidRPr="00D716A3" w:rsidRDefault="00D716A3" w:rsidP="00D716A3">
      <w:r>
        <w:t xml:space="preserve">Aclaración: a lo largo de la prueba, fui descubriendo que hubo errores en la instalación y configuración de la máquina, por lo que las direcciones </w:t>
      </w:r>
      <w:proofErr w:type="spellStart"/>
      <w:r>
        <w:t>IPs</w:t>
      </w:r>
      <w:proofErr w:type="spellEnd"/>
      <w:r>
        <w:t xml:space="preserve"> variarán.</w:t>
      </w:r>
    </w:p>
    <w:p w14:paraId="71464734" w14:textId="26A5E533" w:rsidR="00D716A3" w:rsidRPr="00D716A3" w:rsidRDefault="00D716A3" w:rsidP="00590A68">
      <w:pPr>
        <w:pStyle w:val="Ttulo2"/>
      </w:pPr>
      <w:bookmarkStart w:id="2" w:name="_Toc80903174"/>
      <w:proofErr w:type="spellStart"/>
      <w:r w:rsidRPr="00D716A3">
        <w:t>Recon</w:t>
      </w:r>
      <w:proofErr w:type="spellEnd"/>
      <w:r w:rsidRPr="00D716A3">
        <w:t xml:space="preserve"> y Análisis de Vulnerabilidades</w:t>
      </w:r>
      <w:bookmarkEnd w:id="2"/>
    </w:p>
    <w:p w14:paraId="24E8AD02" w14:textId="702D11F9" w:rsidR="00D716A3" w:rsidRDefault="00D716A3" w:rsidP="00D716A3">
      <w:pPr>
        <w:rPr>
          <w:lang w:val="es-AR"/>
        </w:rPr>
      </w:pPr>
      <w:r>
        <w:rPr>
          <w:lang w:val="es-AR"/>
        </w:rPr>
        <w:t xml:space="preserve">Con </w:t>
      </w:r>
      <w:proofErr w:type="spellStart"/>
      <w:r>
        <w:rPr>
          <w:lang w:val="es-AR"/>
        </w:rPr>
        <w:t>nmap</w:t>
      </w:r>
      <w:proofErr w:type="spellEnd"/>
      <w:r>
        <w:rPr>
          <w:lang w:val="es-AR"/>
        </w:rPr>
        <w:t xml:space="preserve"> realizamos un barrido de ping</w:t>
      </w:r>
      <w:r w:rsidR="004B6DCB">
        <w:rPr>
          <w:lang w:val="es-AR"/>
        </w:rPr>
        <w:t xml:space="preserve"> (-</w:t>
      </w:r>
      <w:proofErr w:type="spellStart"/>
      <w:r w:rsidR="004B6DCB">
        <w:rPr>
          <w:lang w:val="es-AR"/>
        </w:rPr>
        <w:t>sn</w:t>
      </w:r>
      <w:proofErr w:type="spellEnd"/>
      <w:r w:rsidR="004B6DCB">
        <w:rPr>
          <w:lang w:val="es-AR"/>
        </w:rPr>
        <w:t>)</w:t>
      </w:r>
      <w:r>
        <w:rPr>
          <w:lang w:val="es-AR"/>
        </w:rPr>
        <w:t xml:space="preserve"> para detectar los hosts vivos. </w:t>
      </w:r>
      <w:r w:rsidRPr="00D716A3">
        <w:rPr>
          <w:lang w:val="es-AR"/>
        </w:rPr>
        <w:t>Existen 2 equipos VirtualBox, uno de ellos el servidor DHCP y otro la máquina objetivo.</w:t>
      </w:r>
      <w:r>
        <w:rPr>
          <w:lang w:val="es-AR"/>
        </w:rPr>
        <w:t xml:space="preserve"> </w:t>
      </w:r>
      <w:r w:rsidRPr="00D716A3">
        <w:rPr>
          <w:lang w:val="es-AR"/>
        </w:rPr>
        <w:t>La dirección IP a atacar será la 172.28.128.3</w:t>
      </w:r>
    </w:p>
    <w:p w14:paraId="2F0F30D6" w14:textId="2EA0956A" w:rsidR="00292794" w:rsidRDefault="00292794" w:rsidP="00292794">
      <w:pPr>
        <w:pStyle w:val="Ttulo3"/>
        <w:rPr>
          <w:lang w:val="es-AR"/>
        </w:rPr>
      </w:pPr>
      <w:bookmarkStart w:id="3" w:name="_Toc80903175"/>
      <w:r>
        <w:rPr>
          <w:lang w:val="es-AR"/>
        </w:rPr>
        <w:t>Nessus</w:t>
      </w:r>
      <w:bookmarkEnd w:id="3"/>
    </w:p>
    <w:p w14:paraId="2A89B213" w14:textId="19500CFE" w:rsidR="00D716A3" w:rsidRPr="00D716A3" w:rsidRDefault="00D716A3" w:rsidP="00D716A3">
      <w:pPr>
        <w:rPr>
          <w:lang w:val="es-AR"/>
        </w:rPr>
      </w:pPr>
      <w:r w:rsidRPr="00D716A3">
        <w:rPr>
          <w:lang w:val="es-AR"/>
        </w:rPr>
        <w:t xml:space="preserve">Ejecutamos </w:t>
      </w:r>
      <w:r w:rsidRPr="00D716A3">
        <w:rPr>
          <w:b/>
          <w:bCs/>
          <w:lang w:val="es-AR"/>
        </w:rPr>
        <w:t>Nessus</w:t>
      </w:r>
      <w:r w:rsidRPr="00D716A3">
        <w:rPr>
          <w:lang w:val="es-AR"/>
        </w:rPr>
        <w:t xml:space="preserve"> y agregamos la dirección IP de </w:t>
      </w:r>
      <w:proofErr w:type="spellStart"/>
      <w:r w:rsidRPr="00D716A3">
        <w:rPr>
          <w:lang w:val="es-AR"/>
        </w:rPr>
        <w:t>Metasploitable</w:t>
      </w:r>
      <w:proofErr w:type="spellEnd"/>
      <w:r w:rsidRPr="00D716A3">
        <w:rPr>
          <w:lang w:val="es-AR"/>
        </w:rPr>
        <w:t>.</w:t>
      </w:r>
    </w:p>
    <w:p w14:paraId="3A56ECDD" w14:textId="0C85237B" w:rsidR="00D716A3" w:rsidRDefault="00D716A3" w:rsidP="00D716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76F858" wp14:editId="5FD06104">
            <wp:extent cx="3733800" cy="183794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6215" cy="18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5979" w14:textId="31F652F5" w:rsidR="00292794" w:rsidRPr="00292794" w:rsidRDefault="00292794" w:rsidP="00292794">
      <w:pPr>
        <w:rPr>
          <w:lang w:val="es-AR"/>
        </w:rPr>
      </w:pPr>
      <w:r w:rsidRPr="00292794">
        <w:rPr>
          <w:lang w:val="es-AR"/>
        </w:rPr>
        <w:t>Se expuso un usuario del sistema. Se tendrá en cuenta para los paneles de autenticación</w:t>
      </w:r>
      <w:r>
        <w:rPr>
          <w:lang w:val="es-AR"/>
        </w:rPr>
        <w:t>:</w:t>
      </w:r>
    </w:p>
    <w:p w14:paraId="0DEF7011" w14:textId="61BCF4C4" w:rsidR="00D716A3" w:rsidRDefault="00D716A3" w:rsidP="00D716A3">
      <w:pPr>
        <w:jc w:val="center"/>
        <w:rPr>
          <w:lang w:val="es-AR"/>
        </w:rPr>
      </w:pPr>
      <w:r w:rsidRPr="00292794">
        <w:rPr>
          <w:noProof/>
        </w:rPr>
        <w:lastRenderedPageBreak/>
        <w:drawing>
          <wp:inline distT="0" distB="0" distL="0" distR="0" wp14:anchorId="49286FBC" wp14:editId="6E97F855">
            <wp:extent cx="3841750" cy="1580665"/>
            <wp:effectExtent l="0" t="0" r="635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0878"/>
                    <a:stretch/>
                  </pic:blipFill>
                  <pic:spPr bwMode="auto">
                    <a:xfrm>
                      <a:off x="0" y="0"/>
                      <a:ext cx="3879358" cy="159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4809E" w14:textId="77777777" w:rsidR="00292794" w:rsidRPr="00292794" w:rsidRDefault="00292794" w:rsidP="00292794">
      <w:pPr>
        <w:rPr>
          <w:lang w:val="es-AR"/>
        </w:rPr>
      </w:pPr>
      <w:r w:rsidRPr="00292794">
        <w:rPr>
          <w:lang w:val="es-AR"/>
        </w:rPr>
        <w:t xml:space="preserve">Exportamos los resultados para integrarlos a </w:t>
      </w:r>
      <w:proofErr w:type="spellStart"/>
      <w:r w:rsidRPr="00292794">
        <w:rPr>
          <w:lang w:val="es-AR"/>
        </w:rPr>
        <w:t>Metasploit</w:t>
      </w:r>
      <w:proofErr w:type="spellEnd"/>
    </w:p>
    <w:p w14:paraId="1DB72F1A" w14:textId="1F6621FB" w:rsidR="00292794" w:rsidRPr="00292794" w:rsidRDefault="00292794" w:rsidP="00292794">
      <w:pPr>
        <w:pStyle w:val="Ttulo3"/>
        <w:rPr>
          <w:lang w:val="es-AR"/>
        </w:rPr>
      </w:pPr>
      <w:bookmarkStart w:id="4" w:name="_Toc80903176"/>
      <w:proofErr w:type="spellStart"/>
      <w:r>
        <w:rPr>
          <w:lang w:val="es-AR"/>
        </w:rPr>
        <w:t>Nmap</w:t>
      </w:r>
      <w:bookmarkEnd w:id="4"/>
      <w:proofErr w:type="spellEnd"/>
    </w:p>
    <w:p w14:paraId="1796BC1C" w14:textId="77777777" w:rsidR="00292794" w:rsidRPr="00292794" w:rsidRDefault="00292794" w:rsidP="00292794">
      <w:pPr>
        <w:rPr>
          <w:lang w:val="es-AR"/>
        </w:rPr>
      </w:pPr>
      <w:r w:rsidRPr="00292794">
        <w:rPr>
          <w:lang w:val="es-AR"/>
        </w:rPr>
        <w:t xml:space="preserve">Ejecutamos </w:t>
      </w:r>
      <w:proofErr w:type="spellStart"/>
      <w:r w:rsidRPr="00292794">
        <w:rPr>
          <w:lang w:val="es-AR"/>
        </w:rPr>
        <w:t>Nmap</w:t>
      </w:r>
      <w:proofErr w:type="spellEnd"/>
      <w:r w:rsidRPr="00292794">
        <w:rPr>
          <w:lang w:val="es-AR"/>
        </w:rPr>
        <w:t xml:space="preserve">, realizando un escaneo de versiones, ejecutando los scripts por defecto y exportando los resultados en formato normal, grep y XML, este último para integrarlo a </w:t>
      </w:r>
      <w:proofErr w:type="spellStart"/>
      <w:r w:rsidRPr="00292794">
        <w:rPr>
          <w:lang w:val="es-AR"/>
        </w:rPr>
        <w:t>Metasploit</w:t>
      </w:r>
      <w:proofErr w:type="spellEnd"/>
      <w:r w:rsidRPr="00292794">
        <w:rPr>
          <w:lang w:val="es-AR"/>
        </w:rPr>
        <w:t>.</w:t>
      </w:r>
    </w:p>
    <w:p w14:paraId="42E27FFB" w14:textId="0A02A232" w:rsidR="00292794" w:rsidRDefault="00292794" w:rsidP="00292794">
      <w:pPr>
        <w:rPr>
          <w:lang w:val="en-US"/>
        </w:rPr>
      </w:pPr>
      <w:proofErr w:type="spellStart"/>
      <w:r w:rsidRPr="00292794">
        <w:rPr>
          <w:lang w:val="en-US"/>
        </w:rPr>
        <w:t>sudo</w:t>
      </w:r>
      <w:proofErr w:type="spellEnd"/>
      <w:r w:rsidRPr="00292794">
        <w:rPr>
          <w:lang w:val="en-US"/>
        </w:rPr>
        <w:t xml:space="preserve"> </w:t>
      </w:r>
      <w:proofErr w:type="spellStart"/>
      <w:r w:rsidRPr="00292794">
        <w:rPr>
          <w:lang w:val="en-US"/>
        </w:rPr>
        <w:t>nmap</w:t>
      </w:r>
      <w:proofErr w:type="spellEnd"/>
      <w:r w:rsidRPr="00292794">
        <w:rPr>
          <w:lang w:val="en-US"/>
        </w:rPr>
        <w:t xml:space="preserve"> -p- -</w:t>
      </w:r>
      <w:proofErr w:type="spellStart"/>
      <w:r w:rsidRPr="00292794">
        <w:rPr>
          <w:lang w:val="en-US"/>
        </w:rPr>
        <w:t>sV</w:t>
      </w:r>
      <w:proofErr w:type="spellEnd"/>
      <w:r w:rsidRPr="00292794">
        <w:rPr>
          <w:lang w:val="en-US"/>
        </w:rPr>
        <w:t xml:space="preserve"> -O -</w:t>
      </w:r>
      <w:proofErr w:type="spellStart"/>
      <w:r w:rsidRPr="00292794">
        <w:rPr>
          <w:lang w:val="en-US"/>
        </w:rPr>
        <w:t>sC</w:t>
      </w:r>
      <w:proofErr w:type="spellEnd"/>
      <w:r w:rsidRPr="00292794">
        <w:rPr>
          <w:lang w:val="en-US"/>
        </w:rPr>
        <w:t xml:space="preserve"> -</w:t>
      </w:r>
      <w:proofErr w:type="spellStart"/>
      <w:r w:rsidRPr="00292794">
        <w:rPr>
          <w:lang w:val="en-US"/>
        </w:rPr>
        <w:t>Pn</w:t>
      </w:r>
      <w:proofErr w:type="spellEnd"/>
      <w:r w:rsidRPr="00292794">
        <w:rPr>
          <w:lang w:val="en-US"/>
        </w:rPr>
        <w:t xml:space="preserve"> --min-rate=5000 172.28.128.3 --open -</w:t>
      </w:r>
      <w:proofErr w:type="spellStart"/>
      <w:r w:rsidRPr="00292794">
        <w:rPr>
          <w:lang w:val="en-US"/>
        </w:rPr>
        <w:t>oA</w:t>
      </w:r>
      <w:proofErr w:type="spellEnd"/>
      <w:r w:rsidRPr="00292794">
        <w:rPr>
          <w:lang w:val="en-US"/>
        </w:rPr>
        <w:t xml:space="preserve"> </w:t>
      </w:r>
      <w:proofErr w:type="spellStart"/>
      <w:r w:rsidRPr="00292794">
        <w:rPr>
          <w:lang w:val="en-US"/>
        </w:rPr>
        <w:t>nmap</w:t>
      </w:r>
      <w:proofErr w:type="spellEnd"/>
    </w:p>
    <w:p w14:paraId="66C64CFC" w14:textId="41831BAB" w:rsidR="00292794" w:rsidRDefault="00292794" w:rsidP="00292794">
      <w:pPr>
        <w:pStyle w:val="Ttulo3"/>
        <w:rPr>
          <w:lang w:val="en-US"/>
        </w:rPr>
      </w:pPr>
      <w:bookmarkStart w:id="5" w:name="_Toc80903177"/>
      <w:r>
        <w:rPr>
          <w:lang w:val="en-US"/>
        </w:rPr>
        <w:t>Metasploit</w:t>
      </w:r>
      <w:bookmarkEnd w:id="5"/>
    </w:p>
    <w:p w14:paraId="43893CDF" w14:textId="5D3564FE" w:rsidR="00292794" w:rsidRPr="00292794" w:rsidRDefault="00292794" w:rsidP="00292794">
      <w:pPr>
        <w:pStyle w:val="Prrafodelista"/>
        <w:numPr>
          <w:ilvl w:val="0"/>
          <w:numId w:val="32"/>
        </w:numPr>
        <w:rPr>
          <w:lang w:val="es-AR"/>
        </w:rPr>
      </w:pPr>
      <w:proofErr w:type="spellStart"/>
      <w:r w:rsidRPr="00292794">
        <w:rPr>
          <w:b/>
          <w:bCs/>
          <w:lang w:val="es-AR"/>
        </w:rPr>
        <w:t>msdfb</w:t>
      </w:r>
      <w:proofErr w:type="spellEnd"/>
      <w:r w:rsidRPr="00292794">
        <w:rPr>
          <w:b/>
          <w:bCs/>
          <w:lang w:val="es-AR"/>
        </w:rPr>
        <w:t xml:space="preserve"> run</w:t>
      </w:r>
      <w:r w:rsidRPr="00292794">
        <w:rPr>
          <w:lang w:val="es-AR"/>
        </w:rPr>
        <w:t xml:space="preserve"> </w:t>
      </w:r>
      <w:r>
        <w:rPr>
          <w:lang w:val="es-AR"/>
        </w:rPr>
        <w:t>(</w:t>
      </w:r>
      <w:r w:rsidRPr="00292794">
        <w:rPr>
          <w:lang w:val="es-AR"/>
        </w:rPr>
        <w:t xml:space="preserve">para iniciar la base de datos y la consola de </w:t>
      </w:r>
      <w:proofErr w:type="spellStart"/>
      <w:r w:rsidRPr="00292794">
        <w:rPr>
          <w:lang w:val="es-AR"/>
        </w:rPr>
        <w:t>Metasploit</w:t>
      </w:r>
      <w:proofErr w:type="spellEnd"/>
      <w:r>
        <w:rPr>
          <w:lang w:val="es-AR"/>
        </w:rPr>
        <w:t>)</w:t>
      </w:r>
    </w:p>
    <w:p w14:paraId="02F10671" w14:textId="72BA598A" w:rsidR="00292794" w:rsidRPr="00292794" w:rsidRDefault="00292794" w:rsidP="00292794">
      <w:pPr>
        <w:pStyle w:val="Prrafodelista"/>
        <w:numPr>
          <w:ilvl w:val="0"/>
          <w:numId w:val="32"/>
        </w:numPr>
        <w:rPr>
          <w:lang w:val="es-AR"/>
        </w:rPr>
      </w:pPr>
      <w:proofErr w:type="spellStart"/>
      <w:r w:rsidRPr="00292794">
        <w:rPr>
          <w:b/>
          <w:bCs/>
          <w:lang w:val="es-AR"/>
        </w:rPr>
        <w:t>workspace</w:t>
      </w:r>
      <w:proofErr w:type="spellEnd"/>
      <w:r w:rsidRPr="00292794">
        <w:rPr>
          <w:b/>
          <w:bCs/>
          <w:lang w:val="es-AR"/>
        </w:rPr>
        <w:t xml:space="preserve"> -a </w:t>
      </w:r>
      <w:proofErr w:type="spellStart"/>
      <w:r w:rsidRPr="00292794">
        <w:rPr>
          <w:lang w:val="es-AR"/>
        </w:rPr>
        <w:t>Metasploitable</w:t>
      </w:r>
      <w:proofErr w:type="spellEnd"/>
      <w:r w:rsidRPr="00292794">
        <w:rPr>
          <w:lang w:val="es-AR"/>
        </w:rPr>
        <w:t xml:space="preserve"> </w:t>
      </w:r>
      <w:r>
        <w:rPr>
          <w:lang w:val="es-AR"/>
        </w:rPr>
        <w:t>(</w:t>
      </w:r>
      <w:r w:rsidRPr="00292794">
        <w:rPr>
          <w:lang w:val="es-AR"/>
        </w:rPr>
        <w:t xml:space="preserve">para crear un nuevo </w:t>
      </w:r>
      <w:proofErr w:type="spellStart"/>
      <w:r w:rsidRPr="00292794">
        <w:rPr>
          <w:lang w:val="es-AR"/>
        </w:rPr>
        <w:t>workspace</w:t>
      </w:r>
      <w:proofErr w:type="spellEnd"/>
      <w:r>
        <w:rPr>
          <w:lang w:val="es-AR"/>
        </w:rPr>
        <w:t>)</w:t>
      </w:r>
    </w:p>
    <w:p w14:paraId="7390BED7" w14:textId="445C4971" w:rsidR="00292794" w:rsidRPr="00292794" w:rsidRDefault="00292794" w:rsidP="00292794">
      <w:pPr>
        <w:pStyle w:val="Prrafodelista"/>
        <w:numPr>
          <w:ilvl w:val="0"/>
          <w:numId w:val="32"/>
        </w:numPr>
        <w:rPr>
          <w:lang w:val="es-AR"/>
        </w:rPr>
      </w:pPr>
      <w:proofErr w:type="spellStart"/>
      <w:r w:rsidRPr="00292794">
        <w:rPr>
          <w:b/>
          <w:bCs/>
          <w:lang w:val="es-AR"/>
        </w:rPr>
        <w:t>db_import</w:t>
      </w:r>
      <w:proofErr w:type="spellEnd"/>
      <w:r w:rsidRPr="00292794">
        <w:rPr>
          <w:lang w:val="es-AR"/>
        </w:rPr>
        <w:t xml:space="preserve"> </w:t>
      </w:r>
      <w:r>
        <w:rPr>
          <w:lang w:val="es-AR"/>
        </w:rPr>
        <w:t>(</w:t>
      </w:r>
      <w:r w:rsidRPr="00292794">
        <w:rPr>
          <w:lang w:val="es-AR"/>
        </w:rPr>
        <w:t xml:space="preserve">para importar los resultados de Nessus y </w:t>
      </w:r>
      <w:proofErr w:type="spellStart"/>
      <w:r w:rsidRPr="00292794">
        <w:rPr>
          <w:lang w:val="es-AR"/>
        </w:rPr>
        <w:t>Nmap</w:t>
      </w:r>
      <w:proofErr w:type="spellEnd"/>
      <w:r>
        <w:rPr>
          <w:lang w:val="es-AR"/>
        </w:rPr>
        <w:t>)</w:t>
      </w:r>
    </w:p>
    <w:p w14:paraId="12F63B3E" w14:textId="77777777" w:rsidR="00292794" w:rsidRPr="00292794" w:rsidRDefault="00292794" w:rsidP="00292794">
      <w:pPr>
        <w:pStyle w:val="Prrafodelista"/>
        <w:numPr>
          <w:ilvl w:val="0"/>
          <w:numId w:val="32"/>
        </w:numPr>
        <w:rPr>
          <w:lang w:val="en-US"/>
        </w:rPr>
      </w:pPr>
      <w:r w:rsidRPr="00292794">
        <w:rPr>
          <w:b/>
          <w:bCs/>
          <w:lang w:val="en-US"/>
        </w:rPr>
        <w:t>set RHOST</w:t>
      </w:r>
      <w:r w:rsidRPr="00292794">
        <w:rPr>
          <w:lang w:val="en-US"/>
        </w:rPr>
        <w:t xml:space="preserve"> 172.28.128.3</w:t>
      </w:r>
    </w:p>
    <w:p w14:paraId="0B4B6AC1" w14:textId="77777777" w:rsidR="00292794" w:rsidRPr="00292794" w:rsidRDefault="00292794" w:rsidP="00292794">
      <w:pPr>
        <w:pStyle w:val="Prrafodelista"/>
        <w:numPr>
          <w:ilvl w:val="0"/>
          <w:numId w:val="32"/>
        </w:numPr>
        <w:rPr>
          <w:lang w:val="en-US"/>
        </w:rPr>
      </w:pPr>
      <w:r w:rsidRPr="00292794">
        <w:rPr>
          <w:b/>
          <w:bCs/>
          <w:lang w:val="en-US"/>
        </w:rPr>
        <w:t>set LHOST</w:t>
      </w:r>
      <w:r w:rsidRPr="00292794">
        <w:rPr>
          <w:lang w:val="en-US"/>
        </w:rPr>
        <w:t xml:space="preserve"> [</w:t>
      </w:r>
      <w:proofErr w:type="spellStart"/>
      <w:r w:rsidRPr="00292794">
        <w:rPr>
          <w:lang w:val="en-US"/>
        </w:rPr>
        <w:t>ip_kali</w:t>
      </w:r>
      <w:proofErr w:type="spellEnd"/>
      <w:r w:rsidRPr="00292794">
        <w:rPr>
          <w:lang w:val="en-US"/>
        </w:rPr>
        <w:t>]</w:t>
      </w:r>
    </w:p>
    <w:p w14:paraId="75AE74F8" w14:textId="6256E1B6" w:rsidR="00292794" w:rsidRPr="00A87717" w:rsidRDefault="00292794" w:rsidP="00590A68">
      <w:pPr>
        <w:pStyle w:val="Ttulo2"/>
        <w:rPr>
          <w:lang w:val="en-US"/>
        </w:rPr>
      </w:pPr>
      <w:bookmarkStart w:id="6" w:name="_Toc80903178"/>
      <w:proofErr w:type="spellStart"/>
      <w:r w:rsidRPr="00A87717">
        <w:rPr>
          <w:lang w:val="en-US"/>
        </w:rPr>
        <w:t>Explotación</w:t>
      </w:r>
      <w:bookmarkEnd w:id="6"/>
      <w:proofErr w:type="spellEnd"/>
    </w:p>
    <w:p w14:paraId="2A1C9BE8" w14:textId="77777777" w:rsidR="00292794" w:rsidRPr="00292794" w:rsidRDefault="00292794" w:rsidP="00590A68">
      <w:pPr>
        <w:pStyle w:val="Ttulo3"/>
        <w:rPr>
          <w:lang w:val="en-US"/>
        </w:rPr>
      </w:pPr>
      <w:bookmarkStart w:id="7" w:name="_Toc80903179"/>
      <w:r w:rsidRPr="00292794">
        <w:rPr>
          <w:lang w:val="en-US"/>
        </w:rPr>
        <w:t>SMB - 445/TCP</w:t>
      </w:r>
      <w:bookmarkEnd w:id="7"/>
    </w:p>
    <w:p w14:paraId="3A1DE32D" w14:textId="55E09E83" w:rsidR="00292794" w:rsidRDefault="00292794" w:rsidP="002927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789BAB" wp14:editId="5CFC4B46">
            <wp:extent cx="5731510" cy="377190"/>
            <wp:effectExtent l="0" t="0" r="254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D884" w14:textId="5C49C2D2" w:rsidR="00292794" w:rsidRDefault="00292794" w:rsidP="00292794">
      <w:pPr>
        <w:rPr>
          <w:lang w:val="es-AR"/>
        </w:rPr>
      </w:pPr>
      <w:r w:rsidRPr="00292794">
        <w:rPr>
          <w:lang w:val="es-AR"/>
        </w:rPr>
        <w:t xml:space="preserve">En el análisis de vulnerabilidades </w:t>
      </w:r>
      <w:r>
        <w:rPr>
          <w:lang w:val="es-AR"/>
        </w:rPr>
        <w:t xml:space="preserve">revela que </w:t>
      </w:r>
      <w:r w:rsidRPr="00292794">
        <w:rPr>
          <w:lang w:val="es-AR"/>
        </w:rPr>
        <w:t>falta el parche MS17-010.</w:t>
      </w:r>
    </w:p>
    <w:p w14:paraId="2EE9D6BC" w14:textId="77777777" w:rsidR="00A87717" w:rsidRPr="00A87717" w:rsidRDefault="00A87717" w:rsidP="00A87717">
      <w:pPr>
        <w:rPr>
          <w:b/>
          <w:bCs/>
          <w:lang w:val="es-AR"/>
        </w:rPr>
      </w:pPr>
      <w:proofErr w:type="spellStart"/>
      <w:r w:rsidRPr="00A87717">
        <w:rPr>
          <w:b/>
          <w:bCs/>
          <w:lang w:val="es-AR"/>
        </w:rPr>
        <w:t>EternalBlue</w:t>
      </w:r>
      <w:proofErr w:type="spellEnd"/>
    </w:p>
    <w:p w14:paraId="6316778D" w14:textId="285B639F" w:rsidR="00A87717" w:rsidRPr="00A87717" w:rsidRDefault="00A87717" w:rsidP="00A87717">
      <w:pPr>
        <w:rPr>
          <w:lang w:val="es-AR"/>
        </w:rPr>
      </w:pPr>
      <w:r w:rsidRPr="00A87717">
        <w:rPr>
          <w:lang w:val="es-AR"/>
        </w:rPr>
        <w:t xml:space="preserve">Usamos el </w:t>
      </w:r>
      <w:proofErr w:type="spellStart"/>
      <w:r w:rsidRPr="00A87717">
        <w:rPr>
          <w:lang w:val="es-AR"/>
        </w:rPr>
        <w:t>exploit</w:t>
      </w:r>
      <w:proofErr w:type="spellEnd"/>
      <w:r w:rsidRPr="00A87717">
        <w:rPr>
          <w:lang w:val="es-AR"/>
        </w:rPr>
        <w:t xml:space="preserve"> ms17_010_eternalblue con el </w:t>
      </w:r>
      <w:proofErr w:type="spellStart"/>
      <w:r w:rsidRPr="00A87717">
        <w:rPr>
          <w:lang w:val="es-AR"/>
        </w:rPr>
        <w:t>payload</w:t>
      </w:r>
      <w:proofErr w:type="spellEnd"/>
      <w:r w:rsidRPr="00A87717">
        <w:rPr>
          <w:lang w:val="es-AR"/>
        </w:rPr>
        <w:t xml:space="preserve"> </w:t>
      </w:r>
      <w:proofErr w:type="spellStart"/>
      <w:r w:rsidRPr="00A87717">
        <w:rPr>
          <w:lang w:val="es-AR"/>
        </w:rPr>
        <w:t>windows</w:t>
      </w:r>
      <w:proofErr w:type="spellEnd"/>
      <w:r w:rsidRPr="00A87717">
        <w:rPr>
          <w:lang w:val="es-AR"/>
        </w:rPr>
        <w:t>/x64/</w:t>
      </w:r>
      <w:proofErr w:type="spellStart"/>
      <w:r w:rsidRPr="00A87717">
        <w:rPr>
          <w:lang w:val="es-AR"/>
        </w:rPr>
        <w:t>meterpreter</w:t>
      </w:r>
      <w:proofErr w:type="spellEnd"/>
      <w:r w:rsidRPr="00A87717">
        <w:rPr>
          <w:lang w:val="es-AR"/>
        </w:rPr>
        <w:t>/</w:t>
      </w:r>
      <w:proofErr w:type="spellStart"/>
      <w:r w:rsidRPr="00A87717">
        <w:rPr>
          <w:lang w:val="es-AR"/>
        </w:rPr>
        <w:t>reverse_tcp</w:t>
      </w:r>
      <w:proofErr w:type="spellEnd"/>
      <w:r w:rsidRPr="00A87717">
        <w:rPr>
          <w:lang w:val="es-AR"/>
        </w:rPr>
        <w:t>.</w:t>
      </w:r>
    </w:p>
    <w:p w14:paraId="14C3DE1D" w14:textId="469D4F9C" w:rsidR="00A87717" w:rsidRDefault="00A87717" w:rsidP="00A877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812143" wp14:editId="2ED89A1E">
            <wp:extent cx="4483965" cy="23736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716" cy="23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DDEE" w14:textId="78E31FB7" w:rsidR="00A87717" w:rsidRDefault="00A87717" w:rsidP="00A877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FE1341" wp14:editId="0B34851B">
            <wp:extent cx="3397250" cy="110732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4522" cy="11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DFE2" w14:textId="77777777" w:rsidR="00A87717" w:rsidRPr="00A87717" w:rsidRDefault="00A87717" w:rsidP="00A87717">
      <w:pPr>
        <w:rPr>
          <w:lang w:val="es-AR"/>
        </w:rPr>
      </w:pPr>
      <w:r w:rsidRPr="00A87717">
        <w:rPr>
          <w:lang w:val="es-AR"/>
        </w:rPr>
        <w:t xml:space="preserve">Aprovecho la vulnerabilidad para extraer más información, como nombres de usuarios, servicios en ejecución, hashes de contraseñas, </w:t>
      </w:r>
      <w:proofErr w:type="spellStart"/>
      <w:r w:rsidRPr="00A87717">
        <w:rPr>
          <w:lang w:val="es-AR"/>
        </w:rPr>
        <w:t>etc</w:t>
      </w:r>
      <w:proofErr w:type="spellEnd"/>
      <w:r w:rsidRPr="00A87717">
        <w:rPr>
          <w:lang w:val="es-AR"/>
        </w:rPr>
        <w:t xml:space="preserve"> (ver más abajo Post-Explotación).</w:t>
      </w:r>
    </w:p>
    <w:p w14:paraId="4518F717" w14:textId="3CD96AEC" w:rsidR="00A87717" w:rsidRPr="00A87717" w:rsidRDefault="00A87717" w:rsidP="00590A68">
      <w:pPr>
        <w:pStyle w:val="Ttulo3"/>
        <w:rPr>
          <w:lang w:val="es-AR"/>
        </w:rPr>
      </w:pPr>
      <w:bookmarkStart w:id="8" w:name="_Toc80903180"/>
      <w:r w:rsidRPr="00A87717">
        <w:rPr>
          <w:lang w:val="es-AR"/>
        </w:rPr>
        <w:t>Java JMX- 1617/TCP</w:t>
      </w:r>
      <w:bookmarkEnd w:id="8"/>
    </w:p>
    <w:p w14:paraId="540331E9" w14:textId="78BF1170" w:rsidR="00A87717" w:rsidRPr="00A87717" w:rsidRDefault="00A87717" w:rsidP="00A87717">
      <w:pPr>
        <w:rPr>
          <w:lang w:val="es-AR"/>
        </w:rPr>
      </w:pPr>
      <w:r w:rsidRPr="00A87717">
        <w:rPr>
          <w:lang w:val="es-AR"/>
        </w:rPr>
        <w:t xml:space="preserve">Este servicio implementa el concepto de Remote </w:t>
      </w:r>
      <w:proofErr w:type="spellStart"/>
      <w:r w:rsidRPr="00A87717">
        <w:rPr>
          <w:lang w:val="es-AR"/>
        </w:rPr>
        <w:t>Procedure</w:t>
      </w:r>
      <w:proofErr w:type="spellEnd"/>
      <w:r w:rsidRPr="00A87717">
        <w:rPr>
          <w:lang w:val="es-AR"/>
        </w:rPr>
        <w:t xml:space="preserve"> </w:t>
      </w:r>
      <w:proofErr w:type="spellStart"/>
      <w:r w:rsidRPr="00A87717">
        <w:rPr>
          <w:lang w:val="es-AR"/>
        </w:rPr>
        <w:t>Call</w:t>
      </w:r>
      <w:proofErr w:type="spellEnd"/>
      <w:r w:rsidRPr="00A87717">
        <w:rPr>
          <w:lang w:val="es-AR"/>
        </w:rPr>
        <w:t xml:space="preserve"> (RPC).</w:t>
      </w:r>
    </w:p>
    <w:p w14:paraId="3C44B78D" w14:textId="6DDBB1BB" w:rsidR="00A87717" w:rsidRPr="00A87717" w:rsidRDefault="00A87717" w:rsidP="00A87717">
      <w:pPr>
        <w:rPr>
          <w:lang w:val="es-AR"/>
        </w:rPr>
      </w:pPr>
      <w:r w:rsidRPr="00A87717">
        <w:rPr>
          <w:lang w:val="es-AR"/>
        </w:rPr>
        <w:t>Se encontró una vulnerabilidad que lleva a ejecución remota de código aprovechándose de una mala configuración, obteniendo acceso con privilegios de NT AUTHORITY\LOCAL SERVICE. Usamos el</w:t>
      </w:r>
      <w:r>
        <w:rPr>
          <w:lang w:val="es-AR"/>
        </w:rPr>
        <w:t xml:space="preserve"> </w:t>
      </w:r>
      <w:r w:rsidRPr="00A87717">
        <w:rPr>
          <w:lang w:val="es-AR"/>
        </w:rPr>
        <w:t>módulo `</w:t>
      </w:r>
      <w:proofErr w:type="spellStart"/>
      <w:r w:rsidRPr="00A87717">
        <w:rPr>
          <w:lang w:val="es-AR"/>
        </w:rPr>
        <w:t>exploit</w:t>
      </w:r>
      <w:proofErr w:type="spellEnd"/>
      <w:r w:rsidRPr="00A87717">
        <w:rPr>
          <w:lang w:val="es-AR"/>
        </w:rPr>
        <w:t>/multi/</w:t>
      </w:r>
      <w:proofErr w:type="spellStart"/>
      <w:r w:rsidRPr="00A87717">
        <w:rPr>
          <w:lang w:val="es-AR"/>
        </w:rPr>
        <w:t>java_jmx_server</w:t>
      </w:r>
      <w:proofErr w:type="spellEnd"/>
      <w:r w:rsidRPr="00A87717">
        <w:rPr>
          <w:lang w:val="es-AR"/>
        </w:rPr>
        <w:t xml:space="preserve">` de </w:t>
      </w:r>
      <w:proofErr w:type="spellStart"/>
      <w:r w:rsidRPr="00A87717">
        <w:rPr>
          <w:lang w:val="es-AR"/>
        </w:rPr>
        <w:t>Metasploit</w:t>
      </w:r>
      <w:proofErr w:type="spellEnd"/>
      <w:r w:rsidRPr="00A87717">
        <w:rPr>
          <w:lang w:val="es-AR"/>
        </w:rPr>
        <w:t xml:space="preserve">, asignando el puerto de escucha del servicio y la dirección local del atacante, y como </w:t>
      </w:r>
      <w:proofErr w:type="spellStart"/>
      <w:r w:rsidRPr="00A87717">
        <w:rPr>
          <w:lang w:val="es-AR"/>
        </w:rPr>
        <w:t>payload</w:t>
      </w:r>
      <w:proofErr w:type="spellEnd"/>
      <w:r w:rsidRPr="00A87717">
        <w:rPr>
          <w:lang w:val="es-AR"/>
        </w:rPr>
        <w:t xml:space="preserve"> un </w:t>
      </w:r>
      <w:proofErr w:type="spellStart"/>
      <w:r w:rsidRPr="00A87717">
        <w:rPr>
          <w:lang w:val="es-AR"/>
        </w:rPr>
        <w:t>Meterpreter</w:t>
      </w:r>
      <w:proofErr w:type="spellEnd"/>
      <w:r w:rsidRPr="00A87717">
        <w:rPr>
          <w:lang w:val="es-AR"/>
        </w:rPr>
        <w:t xml:space="preserve"> reverse </w:t>
      </w:r>
      <w:proofErr w:type="spellStart"/>
      <w:r w:rsidRPr="00A87717">
        <w:rPr>
          <w:lang w:val="es-AR"/>
        </w:rPr>
        <w:t>tcp</w:t>
      </w:r>
      <w:proofErr w:type="spellEnd"/>
      <w:r w:rsidRPr="00A87717">
        <w:rPr>
          <w:lang w:val="es-AR"/>
        </w:rPr>
        <w:t xml:space="preserve"> </w:t>
      </w:r>
      <w:proofErr w:type="spellStart"/>
      <w:r w:rsidRPr="00A87717">
        <w:rPr>
          <w:lang w:val="es-AR"/>
        </w:rPr>
        <w:t>staged</w:t>
      </w:r>
      <w:proofErr w:type="spellEnd"/>
      <w:r w:rsidRPr="00A87717">
        <w:rPr>
          <w:lang w:val="es-AR"/>
        </w:rPr>
        <w:t>:</w:t>
      </w:r>
    </w:p>
    <w:p w14:paraId="1C5755E4" w14:textId="3C21DB6B" w:rsidR="00A87717" w:rsidRPr="00A87717" w:rsidRDefault="00A87717" w:rsidP="00A87717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79EB627F" wp14:editId="4FEBA239">
            <wp:extent cx="4838700" cy="1901492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9715" cy="19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8444" w14:textId="77777777" w:rsidR="00A87717" w:rsidRPr="00A87717" w:rsidRDefault="00A87717" w:rsidP="00A87717">
      <w:pPr>
        <w:rPr>
          <w:lang w:val="es-AR"/>
        </w:rPr>
      </w:pPr>
      <w:r w:rsidRPr="00A87717">
        <w:rPr>
          <w:lang w:val="es-AR"/>
        </w:rPr>
        <w:t xml:space="preserve">Según Microsoft, la cuenta posee privilegios similares a los de un usuario normal. Fuente: </w:t>
      </w:r>
      <w:hyperlink r:id="rId23" w:history="1">
        <w:r w:rsidRPr="00A87717">
          <w:rPr>
            <w:rStyle w:val="Hipervnculo"/>
            <w:rFonts w:asciiTheme="minorHAnsi" w:hAnsiTheme="minorHAnsi" w:cstheme="minorBidi"/>
            <w:lang w:val="es-AR"/>
          </w:rPr>
          <w:t>https://docs.microsoft.com/en-us/windows/win32/services/localservice-account</w:t>
        </w:r>
      </w:hyperlink>
    </w:p>
    <w:p w14:paraId="319806D6" w14:textId="4F2F562A" w:rsidR="00A87717" w:rsidRPr="00A87717" w:rsidRDefault="00A87717" w:rsidP="00A877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096C89" wp14:editId="680F7828">
            <wp:extent cx="3695700" cy="174139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149" cy="17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4FB" w14:textId="0557D6B2" w:rsidR="00A87717" w:rsidRPr="00A87717" w:rsidRDefault="00A87717" w:rsidP="00590A68">
      <w:pPr>
        <w:pStyle w:val="Ttulo3"/>
        <w:rPr>
          <w:lang w:val="es-AR"/>
        </w:rPr>
      </w:pPr>
      <w:bookmarkStart w:id="9" w:name="_Toc80903181"/>
      <w:r w:rsidRPr="00A87717">
        <w:rPr>
          <w:lang w:val="es-AR"/>
        </w:rPr>
        <w:t>RDP - 3389/TCP</w:t>
      </w:r>
      <w:bookmarkEnd w:id="9"/>
    </w:p>
    <w:p w14:paraId="4B49A480" w14:textId="15D41F0B" w:rsidR="00A87717" w:rsidRDefault="00A87717" w:rsidP="00A87717">
      <w:pPr>
        <w:rPr>
          <w:lang w:val="es-AR"/>
        </w:rPr>
      </w:pPr>
      <w:r w:rsidRPr="00A87717">
        <w:rPr>
          <w:lang w:val="es-AR"/>
        </w:rPr>
        <w:t>El análisis de vulnerabilidades reveló que el servidor no cuenta con el parche MS12-020, haciéndolo vulnerable a DoS.</w:t>
      </w:r>
    </w:p>
    <w:p w14:paraId="5272E9A8" w14:textId="77777777" w:rsidR="00A87717" w:rsidRDefault="00A87717" w:rsidP="00A877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B0E342" wp14:editId="46854D86">
            <wp:extent cx="5010150" cy="2209217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437" cy="222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849" w14:textId="3E72BABE" w:rsidR="00A87717" w:rsidRDefault="00A87717" w:rsidP="00A877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712870" wp14:editId="77F5196B">
            <wp:extent cx="3035300" cy="2777705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5816" cy="27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A44E" w14:textId="6AE08760" w:rsidR="00A87717" w:rsidRPr="00A87717" w:rsidRDefault="00A87717" w:rsidP="00A87717">
      <w:pPr>
        <w:rPr>
          <w:b/>
          <w:bCs/>
          <w:lang w:val="en-US"/>
        </w:rPr>
      </w:pPr>
      <w:proofErr w:type="spellStart"/>
      <w:r w:rsidRPr="00A87717">
        <w:rPr>
          <w:b/>
          <w:bCs/>
          <w:lang w:val="en-US"/>
        </w:rPr>
        <w:t>BlueKeep</w:t>
      </w:r>
      <w:proofErr w:type="spellEnd"/>
    </w:p>
    <w:p w14:paraId="26E69866" w14:textId="17110C19" w:rsidR="00A87717" w:rsidRPr="00A87717" w:rsidRDefault="00A87717" w:rsidP="00A877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09E5CA" wp14:editId="2B618F5B">
            <wp:extent cx="2736850" cy="1829316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7910" cy="18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1F6" w14:textId="7E0DA31B" w:rsidR="00A87717" w:rsidRPr="00A87717" w:rsidRDefault="00A87717" w:rsidP="00A877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374F99" wp14:editId="6B750B01">
            <wp:extent cx="4483100" cy="1274996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4434" cy="127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C465" w14:textId="5006588E" w:rsidR="00A87717" w:rsidRDefault="00084711" w:rsidP="0008471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5E8831" wp14:editId="5E1112AD">
            <wp:extent cx="2393950" cy="2020243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088" cy="202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B09" w14:textId="40BA132C" w:rsidR="00084711" w:rsidRDefault="00084711" w:rsidP="00084711">
      <w:pPr>
        <w:rPr>
          <w:lang w:val="es-AR"/>
        </w:rPr>
      </w:pPr>
      <w:r w:rsidRPr="00084711">
        <w:rPr>
          <w:lang w:val="es-AR"/>
        </w:rPr>
        <w:t>Pese a que no es el resultado esperado</w:t>
      </w:r>
      <w:r>
        <w:rPr>
          <w:lang w:val="es-AR"/>
        </w:rPr>
        <w:t xml:space="preserve">, el </w:t>
      </w:r>
      <w:proofErr w:type="spellStart"/>
      <w:r>
        <w:rPr>
          <w:lang w:val="es-AR"/>
        </w:rPr>
        <w:t>crasheo</w:t>
      </w:r>
      <w:proofErr w:type="spellEnd"/>
      <w:r>
        <w:rPr>
          <w:lang w:val="es-AR"/>
        </w:rPr>
        <w:t xml:space="preserve"> de la máquina lo hace</w:t>
      </w:r>
      <w:r w:rsidRPr="00084711">
        <w:rPr>
          <w:lang w:val="es-AR"/>
        </w:rPr>
        <w:t xml:space="preserve"> efectivo como DoS.</w:t>
      </w:r>
    </w:p>
    <w:p w14:paraId="259974F5" w14:textId="58C550F3" w:rsidR="00084711" w:rsidRDefault="00084711" w:rsidP="00590A68">
      <w:pPr>
        <w:pStyle w:val="Ttulo3"/>
        <w:rPr>
          <w:lang w:val="en-US"/>
        </w:rPr>
      </w:pPr>
      <w:bookmarkStart w:id="10" w:name="_Toc80903182"/>
      <w:r w:rsidRPr="00084711">
        <w:rPr>
          <w:lang w:val="en-US"/>
        </w:rPr>
        <w:t>Glassfish HTTP Terminal Server v4 - 4848/TCP</w:t>
      </w:r>
      <w:bookmarkEnd w:id="10"/>
    </w:p>
    <w:p w14:paraId="43D2D454" w14:textId="4D43D5E3" w:rsidR="00084711" w:rsidRP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El mecanismo de </w:t>
      </w:r>
      <w:proofErr w:type="spellStart"/>
      <w:r w:rsidRPr="00084711">
        <w:rPr>
          <w:lang w:val="es-AR"/>
        </w:rPr>
        <w:t>login</w:t>
      </w:r>
      <w:proofErr w:type="spellEnd"/>
      <w:r w:rsidRPr="00084711">
        <w:rPr>
          <w:lang w:val="es-AR"/>
        </w:rPr>
        <w:t xml:space="preserve"> maneja correctamente los mensajes de errores, y no es vulnerable a </w:t>
      </w:r>
      <w:proofErr w:type="spellStart"/>
      <w:r w:rsidRPr="00084711">
        <w:rPr>
          <w:lang w:val="es-AR"/>
        </w:rPr>
        <w:t>SQLi</w:t>
      </w:r>
      <w:proofErr w:type="spellEnd"/>
      <w:r w:rsidRPr="00084711">
        <w:rPr>
          <w:lang w:val="es-AR"/>
        </w:rPr>
        <w:t>.</w:t>
      </w:r>
    </w:p>
    <w:p w14:paraId="0A287602" w14:textId="40DF8B1A" w:rsid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Sin embargo, comprobamos que es vulnerable a fuerza bruta con el módulo que nos ofrece </w:t>
      </w:r>
      <w:proofErr w:type="spellStart"/>
      <w:r w:rsidRPr="00084711">
        <w:rPr>
          <w:lang w:val="es-AR"/>
        </w:rPr>
        <w:t>Metasploit</w:t>
      </w:r>
      <w:proofErr w:type="spellEnd"/>
      <w:r>
        <w:rPr>
          <w:lang w:val="es-AR"/>
        </w:rPr>
        <w:t>:</w:t>
      </w:r>
    </w:p>
    <w:p w14:paraId="176E7DD7" w14:textId="1501327C" w:rsidR="00084711" w:rsidRPr="00084711" w:rsidRDefault="00084711" w:rsidP="00084711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69FA8ACC" wp14:editId="5A1DFE86">
            <wp:extent cx="3390900" cy="2374306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7805" cy="23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E048" w14:textId="758D608B" w:rsidR="00084711" w:rsidRPr="009F6F8A" w:rsidRDefault="00084711" w:rsidP="00590A68">
      <w:pPr>
        <w:pStyle w:val="Ttulo3"/>
        <w:rPr>
          <w:lang w:val="es-AR"/>
        </w:rPr>
      </w:pPr>
      <w:bookmarkStart w:id="11" w:name="_Toc80903183"/>
      <w:proofErr w:type="spellStart"/>
      <w:r w:rsidRPr="009F6F8A">
        <w:rPr>
          <w:lang w:val="es-AR"/>
        </w:rPr>
        <w:t>Jetty</w:t>
      </w:r>
      <w:proofErr w:type="spellEnd"/>
      <w:r w:rsidRPr="009F6F8A">
        <w:rPr>
          <w:lang w:val="es-AR"/>
        </w:rPr>
        <w:t xml:space="preserve"> </w:t>
      </w:r>
      <w:proofErr w:type="spellStart"/>
      <w:r w:rsidRPr="009F6F8A">
        <w:rPr>
          <w:lang w:val="es-AR"/>
        </w:rPr>
        <w:t>Winstone</w:t>
      </w:r>
      <w:proofErr w:type="spellEnd"/>
      <w:r w:rsidRPr="009F6F8A">
        <w:rPr>
          <w:lang w:val="es-AR"/>
        </w:rPr>
        <w:t xml:space="preserve"> v2.8 - 8484/TCP</w:t>
      </w:r>
      <w:bookmarkEnd w:id="11"/>
    </w:p>
    <w:p w14:paraId="4BBDA530" w14:textId="30E77A73" w:rsidR="00084711" w:rsidRDefault="00084711" w:rsidP="00084711">
      <w:pPr>
        <w:rPr>
          <w:lang w:val="es-AR"/>
        </w:rPr>
      </w:pPr>
      <w:proofErr w:type="spellStart"/>
      <w:r w:rsidRPr="00084711">
        <w:rPr>
          <w:lang w:val="es-AR"/>
        </w:rPr>
        <w:t>Wappalyzer</w:t>
      </w:r>
      <w:proofErr w:type="spellEnd"/>
      <w:r w:rsidRPr="00084711">
        <w:rPr>
          <w:lang w:val="es-AR"/>
        </w:rPr>
        <w:t xml:space="preserve"> nos indica la v</w:t>
      </w:r>
      <w:r>
        <w:rPr>
          <w:lang w:val="es-AR"/>
        </w:rPr>
        <w:t>ersión, la cual posee vulnerabilidades conocidas:</w:t>
      </w:r>
    </w:p>
    <w:p w14:paraId="3B515D80" w14:textId="58FA7761" w:rsidR="00084711" w:rsidRPr="00084711" w:rsidRDefault="00084711" w:rsidP="000847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C2AF2A" wp14:editId="45805DF2">
            <wp:extent cx="2265680" cy="76835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563" b="14688"/>
                    <a:stretch/>
                  </pic:blipFill>
                  <pic:spPr bwMode="auto">
                    <a:xfrm>
                      <a:off x="0" y="0"/>
                      <a:ext cx="2270944" cy="77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71A4" w14:textId="2E67AD33" w:rsid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En </w:t>
      </w:r>
      <w:proofErr w:type="spellStart"/>
      <w:r w:rsidRPr="00084711">
        <w:rPr>
          <w:lang w:val="es-AR"/>
        </w:rPr>
        <w:t>Metasploit</w:t>
      </w:r>
      <w:proofErr w:type="spellEnd"/>
      <w:r w:rsidRPr="00084711">
        <w:rPr>
          <w:lang w:val="es-AR"/>
        </w:rPr>
        <w:t xml:space="preserve"> </w:t>
      </w:r>
      <w:r>
        <w:rPr>
          <w:lang w:val="es-AR"/>
        </w:rPr>
        <w:t>encontramos</w:t>
      </w:r>
      <w:r w:rsidRPr="00084711">
        <w:rPr>
          <w:lang w:val="es-AR"/>
        </w:rPr>
        <w:t xml:space="preserve"> el módulo </w:t>
      </w:r>
      <w:proofErr w:type="spellStart"/>
      <w:r w:rsidRPr="00084711">
        <w:rPr>
          <w:lang w:val="es-AR"/>
        </w:rPr>
        <w:t>jenkins_script_console</w:t>
      </w:r>
      <w:proofErr w:type="spellEnd"/>
      <w:r w:rsidRPr="00084711">
        <w:rPr>
          <w:lang w:val="es-AR"/>
        </w:rPr>
        <w:t>, que permite ejecución remota de código:</w:t>
      </w:r>
    </w:p>
    <w:p w14:paraId="5A6C51AC" w14:textId="6947233C" w:rsidR="00084711" w:rsidRDefault="00084711" w:rsidP="0008471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74694" wp14:editId="4067DDA8">
            <wp:extent cx="3714750" cy="947826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8272" cy="9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ADA7" w14:textId="6B48344A" w:rsid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Luego de probar varios </w:t>
      </w:r>
      <w:proofErr w:type="spellStart"/>
      <w:r w:rsidRPr="00084711">
        <w:rPr>
          <w:lang w:val="es-AR"/>
        </w:rPr>
        <w:t>p</w:t>
      </w:r>
      <w:r>
        <w:rPr>
          <w:lang w:val="es-AR"/>
        </w:rPr>
        <w:t>ayloads</w:t>
      </w:r>
      <w:proofErr w:type="spellEnd"/>
      <w:r>
        <w:rPr>
          <w:lang w:val="es-AR"/>
        </w:rPr>
        <w:t xml:space="preserve">, el </w:t>
      </w:r>
      <w:proofErr w:type="spellStart"/>
      <w:r>
        <w:rPr>
          <w:lang w:val="es-AR"/>
        </w:rPr>
        <w:t>Meterpreter</w:t>
      </w:r>
      <w:proofErr w:type="spellEnd"/>
      <w:r>
        <w:rPr>
          <w:lang w:val="es-AR"/>
        </w:rPr>
        <w:t xml:space="preserve"> sobre HTTP fue el que funcionó:</w:t>
      </w:r>
    </w:p>
    <w:p w14:paraId="395905DA" w14:textId="36758E3F" w:rsidR="00F23185" w:rsidRDefault="00084711" w:rsidP="00F23185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6DC724FD" wp14:editId="5F986486">
            <wp:extent cx="4692650" cy="948824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1072" cy="9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96C" w14:textId="0F8EF8DF" w:rsidR="00F23185" w:rsidRDefault="00F23185" w:rsidP="00F23185">
      <w:pPr>
        <w:jc w:val="center"/>
        <w:rPr>
          <w:lang w:val="es-AR"/>
        </w:rPr>
      </w:pPr>
    </w:p>
    <w:p w14:paraId="7AEE312A" w14:textId="77777777" w:rsidR="00F23185" w:rsidRPr="00084711" w:rsidRDefault="00F23185" w:rsidP="00F23185">
      <w:pPr>
        <w:jc w:val="center"/>
        <w:rPr>
          <w:lang w:val="es-AR"/>
        </w:rPr>
      </w:pPr>
    </w:p>
    <w:p w14:paraId="4F1981FE" w14:textId="53EC147F" w:rsidR="00084711" w:rsidRPr="00084711" w:rsidRDefault="00084711" w:rsidP="00590A68">
      <w:pPr>
        <w:pStyle w:val="Ttulo3"/>
        <w:rPr>
          <w:lang w:val="es-AR"/>
        </w:rPr>
      </w:pPr>
      <w:bookmarkStart w:id="12" w:name="_Toc80903184"/>
      <w:r w:rsidRPr="00084711">
        <w:rPr>
          <w:lang w:val="es-AR"/>
        </w:rPr>
        <w:t>WAMP Server - 8585/TCP</w:t>
      </w:r>
      <w:bookmarkEnd w:id="12"/>
    </w:p>
    <w:p w14:paraId="0A666622" w14:textId="7811BAA7" w:rsid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Se encuentra una página por defecto, exponiendo información muy sensible, como acceso a la información proporcionada por la función </w:t>
      </w:r>
      <w:proofErr w:type="spellStart"/>
      <w:proofErr w:type="gramStart"/>
      <w:r w:rsidRPr="00084711">
        <w:rPr>
          <w:lang w:val="es-AR"/>
        </w:rPr>
        <w:t>phpinfo</w:t>
      </w:r>
      <w:proofErr w:type="spellEnd"/>
      <w:r w:rsidRPr="00084711">
        <w:rPr>
          <w:lang w:val="es-AR"/>
        </w:rPr>
        <w:t>(</w:t>
      </w:r>
      <w:proofErr w:type="gramEnd"/>
      <w:r w:rsidRPr="00084711">
        <w:rPr>
          <w:lang w:val="es-AR"/>
        </w:rPr>
        <w:t>).</w:t>
      </w:r>
    </w:p>
    <w:p w14:paraId="5B328430" w14:textId="274DBD23" w:rsidR="00084711" w:rsidRPr="00084711" w:rsidRDefault="00084711" w:rsidP="00084711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6C5DA7ED" wp14:editId="1B969948">
            <wp:extent cx="3943350" cy="1842793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8965" cy="18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A864" w14:textId="5BC325E7" w:rsidR="00084711" w:rsidRDefault="00084711" w:rsidP="00590A68">
      <w:pPr>
        <w:pStyle w:val="Ttulo3"/>
        <w:rPr>
          <w:lang w:val="es-AR"/>
        </w:rPr>
      </w:pPr>
      <w:bookmarkStart w:id="13" w:name="_Toc80903185"/>
      <w:proofErr w:type="spellStart"/>
      <w:r>
        <w:rPr>
          <w:lang w:val="es-AR"/>
        </w:rPr>
        <w:t>Wordpress</w:t>
      </w:r>
      <w:bookmarkEnd w:id="13"/>
      <w:proofErr w:type="spellEnd"/>
    </w:p>
    <w:p w14:paraId="584C9115" w14:textId="33550911" w:rsidR="00084711" w:rsidRPr="00084711" w:rsidRDefault="00084711" w:rsidP="00084711">
      <w:pPr>
        <w:rPr>
          <w:lang w:val="es-AR"/>
        </w:rPr>
      </w:pPr>
      <w:r w:rsidRPr="00084711">
        <w:rPr>
          <w:lang w:val="es-AR"/>
        </w:rPr>
        <w:t>Sobre el directorio /</w:t>
      </w:r>
      <w:proofErr w:type="spellStart"/>
      <w:r w:rsidRPr="00084711">
        <w:rPr>
          <w:lang w:val="es-AR"/>
        </w:rPr>
        <w:t>wordpress</w:t>
      </w:r>
      <w:proofErr w:type="spellEnd"/>
      <w:r w:rsidRPr="00084711">
        <w:rPr>
          <w:lang w:val="es-AR"/>
        </w:rPr>
        <w:t xml:space="preserve"> corre </w:t>
      </w:r>
      <w:proofErr w:type="spellStart"/>
      <w:r w:rsidRPr="00084711">
        <w:rPr>
          <w:lang w:val="es-AR"/>
        </w:rPr>
        <w:t>Wordpress</w:t>
      </w:r>
      <w:proofErr w:type="spellEnd"/>
      <w:r w:rsidRPr="00084711">
        <w:rPr>
          <w:lang w:val="es-AR"/>
        </w:rPr>
        <w:t xml:space="preserve"> 4.6.1 sobre la versión 5.3.10 de PHP.</w:t>
      </w:r>
    </w:p>
    <w:p w14:paraId="7E852B84" w14:textId="2FB29354" w:rsidR="00084711" w:rsidRPr="00084711" w:rsidRDefault="00084711" w:rsidP="00084711">
      <w:pPr>
        <w:rPr>
          <w:lang w:val="es-AR"/>
        </w:rPr>
      </w:pPr>
      <w:r w:rsidRPr="00084711">
        <w:rPr>
          <w:lang w:val="es-AR"/>
        </w:rPr>
        <w:t xml:space="preserve">Realizamos </w:t>
      </w:r>
      <w:proofErr w:type="spellStart"/>
      <w:r w:rsidRPr="00084711">
        <w:rPr>
          <w:lang w:val="es-AR"/>
        </w:rPr>
        <w:t>fuzz</w:t>
      </w:r>
      <w:proofErr w:type="spellEnd"/>
      <w:r w:rsidRPr="00084711">
        <w:rPr>
          <w:lang w:val="es-AR"/>
        </w:rPr>
        <w:t xml:space="preserve"> a los directorios</w:t>
      </w:r>
      <w:r>
        <w:rPr>
          <w:lang w:val="es-AR"/>
        </w:rPr>
        <w:t xml:space="preserve"> con WFUZZ</w:t>
      </w:r>
      <w:r w:rsidRPr="00084711">
        <w:rPr>
          <w:lang w:val="es-AR"/>
        </w:rPr>
        <w:t xml:space="preserve"> y ejecutamos </w:t>
      </w:r>
      <w:proofErr w:type="spellStart"/>
      <w:r w:rsidRPr="00084711">
        <w:rPr>
          <w:lang w:val="es-AR"/>
        </w:rPr>
        <w:t>WPScan</w:t>
      </w:r>
      <w:proofErr w:type="spellEnd"/>
      <w:r w:rsidRPr="00084711">
        <w:rPr>
          <w:lang w:val="es-AR"/>
        </w:rPr>
        <w:t>:</w:t>
      </w:r>
    </w:p>
    <w:p w14:paraId="1DF7A1C0" w14:textId="77777777" w:rsidR="00084711" w:rsidRDefault="00084711" w:rsidP="000847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3954E5" wp14:editId="285A867C">
            <wp:extent cx="3460800" cy="1866900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451" cy="18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4EEF" w14:textId="33E61D1D" w:rsidR="00084711" w:rsidRDefault="00084711" w:rsidP="0008471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634F1" wp14:editId="5D35F692">
            <wp:extent cx="5840533" cy="2857500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179" cy="28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6287" w14:textId="625D373F" w:rsidR="00084711" w:rsidRPr="00084711" w:rsidRDefault="00084711" w:rsidP="00084711">
      <w:pPr>
        <w:rPr>
          <w:i/>
          <w:iCs/>
          <w:lang w:val="es-AR"/>
        </w:rPr>
      </w:pPr>
      <w:r>
        <w:rPr>
          <w:i/>
          <w:iCs/>
          <w:lang w:val="es-AR"/>
        </w:rPr>
        <w:t>Nota: e</w:t>
      </w:r>
      <w:r w:rsidRPr="00084711">
        <w:rPr>
          <w:i/>
          <w:iCs/>
          <w:lang w:val="es-AR"/>
        </w:rPr>
        <w:t xml:space="preserve">n este punto modifico la configuración de la red, puesto que los enlaces incrustados en el HTML apuntan a la dirección 10.0.2.15. Vuelvo a ejecutar </w:t>
      </w:r>
      <w:proofErr w:type="spellStart"/>
      <w:r w:rsidRPr="00084711">
        <w:rPr>
          <w:i/>
          <w:iCs/>
          <w:lang w:val="es-AR"/>
        </w:rPr>
        <w:t>Nmap</w:t>
      </w:r>
      <w:proofErr w:type="spellEnd"/>
      <w:r w:rsidRPr="00084711">
        <w:rPr>
          <w:i/>
          <w:iCs/>
          <w:lang w:val="es-AR"/>
        </w:rPr>
        <w:t xml:space="preserve"> y Nessus.</w:t>
      </w:r>
    </w:p>
    <w:p w14:paraId="3A9C0366" w14:textId="0EA07513" w:rsidR="00084711" w:rsidRDefault="00084711" w:rsidP="00084711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3CB81B51" wp14:editId="7A6CE930">
            <wp:extent cx="3967259" cy="24574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2986" cy="2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8366" w14:textId="2F3E1A02" w:rsidR="00084711" w:rsidRPr="00084711" w:rsidRDefault="00084711" w:rsidP="00084711">
      <w:pPr>
        <w:rPr>
          <w:i/>
          <w:iCs/>
          <w:lang w:val="es-AR"/>
        </w:rPr>
      </w:pPr>
      <w:r w:rsidRPr="00084711">
        <w:rPr>
          <w:lang w:val="es-AR"/>
        </w:rPr>
        <w:t xml:space="preserve">El panel de </w:t>
      </w:r>
      <w:proofErr w:type="spellStart"/>
      <w:r w:rsidRPr="00084711">
        <w:rPr>
          <w:lang w:val="es-AR"/>
        </w:rPr>
        <w:t>login</w:t>
      </w:r>
      <w:proofErr w:type="spellEnd"/>
      <w:r w:rsidRPr="00084711">
        <w:rPr>
          <w:lang w:val="es-AR"/>
        </w:rPr>
        <w:t xml:space="preserve"> ubicado en /</w:t>
      </w:r>
      <w:proofErr w:type="spellStart"/>
      <w:r w:rsidRPr="00084711">
        <w:rPr>
          <w:lang w:val="es-AR"/>
        </w:rPr>
        <w:t>wordpress</w:t>
      </w:r>
      <w:proofErr w:type="spellEnd"/>
      <w:r w:rsidRPr="00084711">
        <w:rPr>
          <w:lang w:val="es-AR"/>
        </w:rPr>
        <w:t>/</w:t>
      </w:r>
      <w:proofErr w:type="spellStart"/>
      <w:r w:rsidRPr="00084711">
        <w:rPr>
          <w:lang w:val="es-AR"/>
        </w:rPr>
        <w:t>wp-login.php</w:t>
      </w:r>
      <w:proofErr w:type="spellEnd"/>
      <w:r w:rsidRPr="00084711">
        <w:rPr>
          <w:lang w:val="es-AR"/>
        </w:rPr>
        <w:t xml:space="preserve"> es vulnerable a enumeración de usuarios. Probamos contraseñas débiles, hasta dar con las credenciales </w:t>
      </w:r>
      <w:proofErr w:type="spellStart"/>
      <w:proofErr w:type="gramStart"/>
      <w:r w:rsidRPr="00084711">
        <w:rPr>
          <w:i/>
          <w:iCs/>
          <w:lang w:val="es-AR"/>
        </w:rPr>
        <w:t>vagrant:vagrant</w:t>
      </w:r>
      <w:proofErr w:type="spellEnd"/>
      <w:proofErr w:type="gramEnd"/>
      <w:r w:rsidRPr="00084711">
        <w:rPr>
          <w:i/>
          <w:iCs/>
          <w:lang w:val="es-AR"/>
        </w:rPr>
        <w:t>.</w:t>
      </w:r>
    </w:p>
    <w:p w14:paraId="5DB3EB45" w14:textId="1AE48E01" w:rsidR="00084711" w:rsidRDefault="00084711" w:rsidP="00084711">
      <w:pPr>
        <w:pStyle w:val="Ttulo6"/>
        <w:rPr>
          <w:lang w:val="es-AR"/>
        </w:rPr>
      </w:pPr>
      <w:r>
        <w:rPr>
          <w:lang w:val="es-AR"/>
        </w:rPr>
        <w:t>Explotación Manual</w:t>
      </w:r>
    </w:p>
    <w:p w14:paraId="57894417" w14:textId="77777777" w:rsidR="00084711" w:rsidRPr="00084711" w:rsidRDefault="00084711" w:rsidP="00084711">
      <w:pPr>
        <w:rPr>
          <w:lang w:val="es-AR"/>
        </w:rPr>
      </w:pPr>
      <w:r w:rsidRPr="00084711">
        <w:rPr>
          <w:lang w:val="es-AR"/>
        </w:rPr>
        <w:t>En /</w:t>
      </w:r>
      <w:proofErr w:type="spellStart"/>
      <w:r w:rsidRPr="00084711">
        <w:rPr>
          <w:lang w:val="es-AR"/>
        </w:rPr>
        <w:t>wp-admin</w:t>
      </w:r>
      <w:proofErr w:type="spellEnd"/>
      <w:r w:rsidRPr="00084711">
        <w:rPr>
          <w:lang w:val="es-AR"/>
        </w:rPr>
        <w:t>/</w:t>
      </w:r>
      <w:proofErr w:type="spellStart"/>
      <w:r w:rsidRPr="00084711">
        <w:rPr>
          <w:lang w:val="es-AR"/>
        </w:rPr>
        <w:t>theme-editor.php</w:t>
      </w:r>
      <w:proofErr w:type="spellEnd"/>
      <w:r w:rsidRPr="00084711">
        <w:rPr>
          <w:lang w:val="es-AR"/>
        </w:rPr>
        <w:t xml:space="preserve">, seleccionamos cualquier </w:t>
      </w:r>
      <w:proofErr w:type="spellStart"/>
      <w:r w:rsidRPr="00084711">
        <w:rPr>
          <w:lang w:val="es-AR"/>
        </w:rPr>
        <w:t>template</w:t>
      </w:r>
      <w:proofErr w:type="spellEnd"/>
      <w:r w:rsidRPr="00084711">
        <w:rPr>
          <w:lang w:val="es-AR"/>
        </w:rPr>
        <w:t>. Estas son ficheros PHP, que cuando son solicitados por el cliente, ejecutan el código del lado del servidor:</w:t>
      </w:r>
    </w:p>
    <w:p w14:paraId="4D2887F7" w14:textId="6018F287" w:rsidR="00084711" w:rsidRDefault="00084711" w:rsidP="00084711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0A738065" wp14:editId="70CC139A">
            <wp:extent cx="5086350" cy="969821"/>
            <wp:effectExtent l="0" t="0" r="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9850" cy="9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D31" w14:textId="07D42C18" w:rsidR="00084711" w:rsidRDefault="00571839" w:rsidP="00571839">
      <w:pPr>
        <w:rPr>
          <w:lang w:val="es-AR"/>
        </w:rPr>
      </w:pPr>
      <w:r w:rsidRPr="00571839">
        <w:rPr>
          <w:lang w:val="es-AR"/>
        </w:rPr>
        <w:t xml:space="preserve">Copiamos el </w:t>
      </w:r>
      <w:proofErr w:type="spellStart"/>
      <w:r w:rsidRPr="00571839">
        <w:rPr>
          <w:lang w:val="es-AR"/>
        </w:rPr>
        <w:t>payload</w:t>
      </w:r>
      <w:proofErr w:type="spellEnd"/>
      <w:r w:rsidRPr="00571839">
        <w:rPr>
          <w:lang w:val="es-AR"/>
        </w:rPr>
        <w:t xml:space="preserve"> y lo </w:t>
      </w:r>
      <w:r>
        <w:rPr>
          <w:lang w:val="es-AR"/>
        </w:rPr>
        <w:t>pegamos</w:t>
      </w:r>
      <w:r w:rsidRPr="00571839">
        <w:rPr>
          <w:lang w:val="es-AR"/>
        </w:rPr>
        <w:t xml:space="preserve"> en alguna plantilla PHP. En </w:t>
      </w:r>
      <w:proofErr w:type="spellStart"/>
      <w:r w:rsidRPr="00571839">
        <w:rPr>
          <w:lang w:val="es-AR"/>
        </w:rPr>
        <w:t>Metasploit</w:t>
      </w:r>
      <w:proofErr w:type="spellEnd"/>
      <w:r w:rsidRPr="00571839">
        <w:rPr>
          <w:lang w:val="es-AR"/>
        </w:rPr>
        <w:t xml:space="preserve"> configuramos el </w:t>
      </w:r>
      <w:proofErr w:type="spellStart"/>
      <w:r w:rsidRPr="00571839">
        <w:rPr>
          <w:lang w:val="es-AR"/>
        </w:rPr>
        <w:t>handler</w:t>
      </w:r>
      <w:proofErr w:type="spellEnd"/>
      <w:r w:rsidRPr="00571839">
        <w:rPr>
          <w:lang w:val="es-AR"/>
        </w:rPr>
        <w:t xml:space="preserve"> y nos mantenemos en escucha.</w:t>
      </w:r>
    </w:p>
    <w:p w14:paraId="380A82BB" w14:textId="71AC5887" w:rsidR="00571839" w:rsidRDefault="00571839" w:rsidP="00084711">
      <w:pPr>
        <w:jc w:val="center"/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CB5FF5D" wp14:editId="0B7EAABE">
            <wp:extent cx="5731510" cy="2528570"/>
            <wp:effectExtent l="0" t="0" r="254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6454" w14:textId="77777777" w:rsidR="00571839" w:rsidRDefault="00571839" w:rsidP="00571839">
      <w:pPr>
        <w:rPr>
          <w:lang w:val="es-AR"/>
        </w:rPr>
      </w:pPr>
    </w:p>
    <w:p w14:paraId="6453A01C" w14:textId="26EA2E5D" w:rsidR="00571839" w:rsidRPr="00571839" w:rsidRDefault="00571839" w:rsidP="00571839">
      <w:pPr>
        <w:rPr>
          <w:lang w:val="es-AR"/>
        </w:rPr>
      </w:pPr>
      <w:r w:rsidRPr="00571839">
        <w:rPr>
          <w:lang w:val="es-AR"/>
        </w:rPr>
        <w:t xml:space="preserve">Al cargar cualquier página, se ejecutará el </w:t>
      </w:r>
      <w:proofErr w:type="spellStart"/>
      <w:r w:rsidRPr="00571839">
        <w:rPr>
          <w:lang w:val="es-AR"/>
        </w:rPr>
        <w:t>payload</w:t>
      </w:r>
      <w:proofErr w:type="spellEnd"/>
      <w:r w:rsidRPr="00571839">
        <w:rPr>
          <w:lang w:val="es-AR"/>
        </w:rPr>
        <w:t xml:space="preserve"> en </w:t>
      </w:r>
      <w:proofErr w:type="spellStart"/>
      <w:r w:rsidRPr="00571839">
        <w:rPr>
          <w:lang w:val="es-AR"/>
        </w:rPr>
        <w:t>content.php</w:t>
      </w:r>
      <w:proofErr w:type="spellEnd"/>
      <w:r w:rsidRPr="00571839">
        <w:rPr>
          <w:lang w:val="es-AR"/>
        </w:rPr>
        <w:t>:</w:t>
      </w:r>
    </w:p>
    <w:p w14:paraId="7BCD1BA4" w14:textId="2E70927E" w:rsidR="00571839" w:rsidRDefault="00571839" w:rsidP="00571839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0252DCC3" wp14:editId="7FD78F9C">
            <wp:extent cx="5731510" cy="2651125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B9EE" w14:textId="64865789" w:rsidR="00571839" w:rsidRDefault="00571839" w:rsidP="00571839">
      <w:pPr>
        <w:pStyle w:val="Ttulo6"/>
        <w:rPr>
          <w:lang w:val="es-AR"/>
        </w:rPr>
      </w:pPr>
      <w:r>
        <w:rPr>
          <w:lang w:val="es-AR"/>
        </w:rPr>
        <w:t xml:space="preserve">Explotación con </w:t>
      </w:r>
      <w:r w:rsidRPr="00571839">
        <w:rPr>
          <w:lang w:val="es-AR"/>
        </w:rPr>
        <w:t xml:space="preserve">Módulo </w:t>
      </w:r>
      <w:proofErr w:type="spellStart"/>
      <w:r w:rsidRPr="00571839">
        <w:rPr>
          <w:lang w:val="es-AR"/>
        </w:rPr>
        <w:t>Metasploit</w:t>
      </w:r>
      <w:proofErr w:type="spellEnd"/>
    </w:p>
    <w:p w14:paraId="224398A5" w14:textId="62353BA5" w:rsidR="00571839" w:rsidRPr="00571839" w:rsidRDefault="00571839" w:rsidP="00571839">
      <w:pPr>
        <w:rPr>
          <w:lang w:val="es-AR"/>
        </w:rPr>
      </w:pPr>
      <w:proofErr w:type="spellStart"/>
      <w:r w:rsidRPr="00571839">
        <w:rPr>
          <w:lang w:val="es-AR"/>
        </w:rPr>
        <w:t>wp_admin_shell_upload</w:t>
      </w:r>
      <w:proofErr w:type="spellEnd"/>
      <w:r w:rsidRPr="00571839">
        <w:rPr>
          <w:lang w:val="es-AR"/>
        </w:rPr>
        <w:t xml:space="preserve"> - Debemos configurar usuario</w:t>
      </w:r>
      <w:r>
        <w:rPr>
          <w:lang w:val="es-AR"/>
        </w:rPr>
        <w:t xml:space="preserve"> (</w:t>
      </w:r>
      <w:proofErr w:type="spellStart"/>
      <w:r>
        <w:rPr>
          <w:lang w:val="es-AR"/>
        </w:rPr>
        <w:t>vagrant</w:t>
      </w:r>
      <w:proofErr w:type="spellEnd"/>
      <w:r>
        <w:rPr>
          <w:lang w:val="es-AR"/>
        </w:rPr>
        <w:t>)</w:t>
      </w:r>
      <w:r w:rsidRPr="00571839">
        <w:rPr>
          <w:lang w:val="es-AR"/>
        </w:rPr>
        <w:t xml:space="preserve">, contraseña </w:t>
      </w:r>
      <w:r>
        <w:rPr>
          <w:lang w:val="es-AR"/>
        </w:rPr>
        <w:t>(</w:t>
      </w:r>
      <w:proofErr w:type="spellStart"/>
      <w:r>
        <w:rPr>
          <w:lang w:val="es-AR"/>
        </w:rPr>
        <w:t>vagrant</w:t>
      </w:r>
      <w:proofErr w:type="spellEnd"/>
      <w:r>
        <w:rPr>
          <w:lang w:val="es-AR"/>
        </w:rPr>
        <w:t xml:space="preserve">) </w:t>
      </w:r>
      <w:r w:rsidRPr="00571839">
        <w:rPr>
          <w:lang w:val="es-AR"/>
        </w:rPr>
        <w:t xml:space="preserve">y </w:t>
      </w:r>
      <w:proofErr w:type="spellStart"/>
      <w:r w:rsidRPr="00571839">
        <w:rPr>
          <w:lang w:val="es-AR"/>
        </w:rPr>
        <w:t>targeturi</w:t>
      </w:r>
      <w:proofErr w:type="spellEnd"/>
      <w:r w:rsidRPr="00571839">
        <w:rPr>
          <w:lang w:val="es-AR"/>
        </w:rPr>
        <w:t xml:space="preserve"> (/</w:t>
      </w:r>
      <w:proofErr w:type="spellStart"/>
      <w:r w:rsidRPr="00571839">
        <w:rPr>
          <w:lang w:val="es-AR"/>
        </w:rPr>
        <w:t>wordpress</w:t>
      </w:r>
      <w:proofErr w:type="spellEnd"/>
      <w:r w:rsidRPr="00571839">
        <w:rPr>
          <w:lang w:val="es-AR"/>
        </w:rPr>
        <w:t>).</w:t>
      </w:r>
    </w:p>
    <w:p w14:paraId="10D91377" w14:textId="3F31B949" w:rsidR="00571839" w:rsidRDefault="00571839" w:rsidP="00571839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34E2CBDD" wp14:editId="1EF04F88">
            <wp:extent cx="5099050" cy="1784047"/>
            <wp:effectExtent l="0" t="0" r="635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7211" cy="17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09E5" w14:textId="5272F96C" w:rsidR="00571839" w:rsidRDefault="00571839" w:rsidP="00590A68">
      <w:pPr>
        <w:pStyle w:val="Ttulo3"/>
        <w:rPr>
          <w:lang w:val="en-US"/>
        </w:rPr>
      </w:pPr>
      <w:bookmarkStart w:id="14" w:name="_Toc80903186"/>
      <w:r w:rsidRPr="00571839">
        <w:rPr>
          <w:lang w:val="en-US"/>
        </w:rPr>
        <w:lastRenderedPageBreak/>
        <w:t>Java RMI - 8686/TCP</w:t>
      </w:r>
      <w:bookmarkEnd w:id="14"/>
    </w:p>
    <w:p w14:paraId="1FD777DB" w14:textId="1CB24252" w:rsidR="00571839" w:rsidRDefault="00571839" w:rsidP="0057183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B1ED02" wp14:editId="0E2F7EDA">
            <wp:extent cx="6048329" cy="2667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832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9886" w14:textId="0ABC78CD" w:rsidR="00571839" w:rsidRDefault="00571839" w:rsidP="00571839">
      <w:pPr>
        <w:rPr>
          <w:lang w:val="es-AR"/>
        </w:rPr>
      </w:pPr>
      <w:r w:rsidRPr="00571839">
        <w:rPr>
          <w:lang w:val="es-AR"/>
        </w:rPr>
        <w:t xml:space="preserve">Puede explotarlo la primera vez. El resto de veces, </w:t>
      </w:r>
      <w:r>
        <w:rPr>
          <w:lang w:val="es-AR"/>
        </w:rPr>
        <w:t xml:space="preserve">y a también </w:t>
      </w:r>
      <w:r w:rsidRPr="00571839">
        <w:rPr>
          <w:lang w:val="es-AR"/>
        </w:rPr>
        <w:t xml:space="preserve">haciéndolo manualmente, el sistema de seguridad </w:t>
      </w:r>
      <w:r>
        <w:rPr>
          <w:lang w:val="es-AR"/>
        </w:rPr>
        <w:t xml:space="preserve">de Java </w:t>
      </w:r>
      <w:r w:rsidRPr="00571839">
        <w:rPr>
          <w:lang w:val="es-AR"/>
        </w:rPr>
        <w:t xml:space="preserve">detectaba el ataque </w:t>
      </w:r>
      <w:r>
        <w:rPr>
          <w:lang w:val="es-AR"/>
        </w:rPr>
        <w:t>como “</w:t>
      </w:r>
      <w:proofErr w:type="spellStart"/>
      <w:r>
        <w:rPr>
          <w:lang w:val="es-AR"/>
        </w:rPr>
        <w:t>exploit</w:t>
      </w:r>
      <w:proofErr w:type="spellEnd"/>
      <w:r>
        <w:rPr>
          <w:lang w:val="es-AR"/>
        </w:rPr>
        <w:t xml:space="preserve">” </w:t>
      </w:r>
      <w:r w:rsidRPr="00571839">
        <w:rPr>
          <w:lang w:val="es-AR"/>
        </w:rPr>
        <w:t>y lo bloqueaba.</w:t>
      </w:r>
    </w:p>
    <w:p w14:paraId="7B72F69C" w14:textId="37242E4E" w:rsidR="00571839" w:rsidRPr="009F6F8A" w:rsidRDefault="00571839" w:rsidP="00590A68">
      <w:pPr>
        <w:pStyle w:val="Ttulo3"/>
        <w:rPr>
          <w:lang w:val="es-AR"/>
        </w:rPr>
      </w:pPr>
      <w:bookmarkStart w:id="15" w:name="_Toc80903187"/>
      <w:proofErr w:type="spellStart"/>
      <w:r w:rsidRPr="009F6F8A">
        <w:rPr>
          <w:lang w:val="es-AR"/>
        </w:rPr>
        <w:t>Elasticsearch</w:t>
      </w:r>
      <w:proofErr w:type="spellEnd"/>
      <w:r w:rsidRPr="009F6F8A">
        <w:rPr>
          <w:lang w:val="es-AR"/>
        </w:rPr>
        <w:t xml:space="preserve"> 1.1.1 - 9200/TCP</w:t>
      </w:r>
      <w:bookmarkEnd w:id="15"/>
    </w:p>
    <w:p w14:paraId="0BAD44C3" w14:textId="77777777" w:rsidR="00571839" w:rsidRPr="00571839" w:rsidRDefault="00571839" w:rsidP="00571839">
      <w:pPr>
        <w:rPr>
          <w:lang w:val="es-AR"/>
        </w:rPr>
      </w:pPr>
      <w:r w:rsidRPr="00571839">
        <w:rPr>
          <w:lang w:val="es-AR"/>
        </w:rPr>
        <w:t>El servicio es vulnerable a RCE:</w:t>
      </w:r>
    </w:p>
    <w:p w14:paraId="021135C4" w14:textId="0F29BE50" w:rsidR="00571839" w:rsidRPr="00571839" w:rsidRDefault="00571839" w:rsidP="00571839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4F76CA3E" wp14:editId="55B9437E">
            <wp:extent cx="3917950" cy="1369070"/>
            <wp:effectExtent l="0" t="0" r="635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85" b="25980"/>
                    <a:stretch/>
                  </pic:blipFill>
                  <pic:spPr bwMode="auto">
                    <a:xfrm>
                      <a:off x="0" y="0"/>
                      <a:ext cx="3941740" cy="137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87058" w14:textId="56E17592" w:rsidR="00571839" w:rsidRDefault="00571839" w:rsidP="00590A68">
      <w:pPr>
        <w:pStyle w:val="Ttulo2"/>
        <w:rPr>
          <w:lang w:val="es-AR"/>
        </w:rPr>
      </w:pPr>
      <w:bookmarkStart w:id="16" w:name="_Toc80903188"/>
      <w:proofErr w:type="spellStart"/>
      <w:r w:rsidRPr="00571839">
        <w:rPr>
          <w:lang w:val="es-AR"/>
        </w:rPr>
        <w:t>Post-explotación</w:t>
      </w:r>
      <w:bookmarkEnd w:id="16"/>
      <w:proofErr w:type="spellEnd"/>
    </w:p>
    <w:p w14:paraId="226838BC" w14:textId="01813273" w:rsidR="00571839" w:rsidRPr="00571839" w:rsidRDefault="00571839" w:rsidP="00571839">
      <w:pPr>
        <w:rPr>
          <w:lang w:val="es-AR"/>
        </w:rPr>
      </w:pPr>
      <w:r>
        <w:rPr>
          <w:lang w:val="es-AR"/>
        </w:rPr>
        <w:t xml:space="preserve">Luego de explotar la </w:t>
      </w:r>
      <w:r w:rsidR="00F23185">
        <w:rPr>
          <w:lang w:val="es-AR"/>
        </w:rPr>
        <w:t>primera vulnerabilidad</w:t>
      </w:r>
      <w:r>
        <w:rPr>
          <w:lang w:val="es-AR"/>
        </w:rPr>
        <w:t xml:space="preserve">, recolecté información de la máquina con herramientas de </w:t>
      </w:r>
      <w:proofErr w:type="spellStart"/>
      <w:r>
        <w:rPr>
          <w:lang w:val="es-AR"/>
        </w:rPr>
        <w:t>Metasploit</w:t>
      </w:r>
      <w:proofErr w:type="spellEnd"/>
      <w:r>
        <w:rPr>
          <w:lang w:val="es-AR"/>
        </w:rPr>
        <w:t>.</w:t>
      </w:r>
    </w:p>
    <w:p w14:paraId="0C9D4E41" w14:textId="270BCB1D" w:rsidR="00571839" w:rsidRPr="00571839" w:rsidRDefault="00571839" w:rsidP="00571839">
      <w:pPr>
        <w:rPr>
          <w:lang w:val="es-AR"/>
        </w:rPr>
      </w:pPr>
      <w:r w:rsidRPr="00571839">
        <w:rPr>
          <w:lang w:val="es-AR"/>
        </w:rPr>
        <w:t>Migr</w:t>
      </w:r>
      <w:r w:rsidR="00F23185">
        <w:rPr>
          <w:lang w:val="es-AR"/>
        </w:rPr>
        <w:t>é</w:t>
      </w:r>
      <w:r w:rsidRPr="00571839">
        <w:rPr>
          <w:lang w:val="es-AR"/>
        </w:rPr>
        <w:t xml:space="preserve"> el proceso:</w:t>
      </w:r>
    </w:p>
    <w:p w14:paraId="7DA6F311" w14:textId="617D6F82" w:rsidR="00571839" w:rsidRDefault="00571839" w:rsidP="0057183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508A" wp14:editId="4B07DC5D">
            <wp:extent cx="5747329" cy="2076450"/>
            <wp:effectExtent l="0" t="0" r="635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4920" cy="20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501B" w14:textId="5EC4D5BB" w:rsidR="00571839" w:rsidRDefault="00571839" w:rsidP="00571839">
      <w:pPr>
        <w:rPr>
          <w:lang w:val="es-AR"/>
        </w:rPr>
      </w:pPr>
      <w:r w:rsidRPr="00571839">
        <w:rPr>
          <w:lang w:val="es-AR"/>
        </w:rPr>
        <w:t>Reali</w:t>
      </w:r>
      <w:r w:rsidR="00F23185">
        <w:rPr>
          <w:lang w:val="es-AR"/>
        </w:rPr>
        <w:t>cé</w:t>
      </w:r>
      <w:r w:rsidRPr="00571839">
        <w:rPr>
          <w:lang w:val="es-AR"/>
        </w:rPr>
        <w:t xml:space="preserve"> enumeración </w:t>
      </w:r>
      <w:r>
        <w:rPr>
          <w:lang w:val="es-AR"/>
        </w:rPr>
        <w:t xml:space="preserve">con </w:t>
      </w:r>
      <w:proofErr w:type="spellStart"/>
      <w:r w:rsidRPr="00571839">
        <w:rPr>
          <w:b/>
          <w:bCs/>
          <w:lang w:val="es-AR"/>
        </w:rPr>
        <w:t>winenum</w:t>
      </w:r>
      <w:proofErr w:type="spellEnd"/>
      <w:r>
        <w:rPr>
          <w:lang w:val="es-AR"/>
        </w:rPr>
        <w:t xml:space="preserve"> </w:t>
      </w:r>
      <w:r w:rsidRPr="00571839">
        <w:rPr>
          <w:lang w:val="es-AR"/>
        </w:rPr>
        <w:t xml:space="preserve">y </w:t>
      </w:r>
      <w:proofErr w:type="spellStart"/>
      <w:r w:rsidRPr="00571839">
        <w:rPr>
          <w:b/>
          <w:bCs/>
          <w:lang w:val="es-AR"/>
        </w:rPr>
        <w:t>scraper</w:t>
      </w:r>
      <w:proofErr w:type="spellEnd"/>
      <w:r w:rsidRPr="00571839">
        <w:rPr>
          <w:lang w:val="es-AR"/>
        </w:rPr>
        <w:t>.</w:t>
      </w:r>
    </w:p>
    <w:p w14:paraId="7C1AA576" w14:textId="1B39F0F7" w:rsidR="00571839" w:rsidRPr="00571839" w:rsidRDefault="00571839" w:rsidP="00571839">
      <w:pPr>
        <w:rPr>
          <w:lang w:val="en-US"/>
        </w:rPr>
      </w:pPr>
      <w:r w:rsidRPr="00571839">
        <w:rPr>
          <w:lang w:val="en-US"/>
        </w:rPr>
        <w:t>Scraper</w:t>
      </w:r>
      <w:r>
        <w:rPr>
          <w:lang w:val="en-US"/>
        </w:rPr>
        <w:t xml:space="preserve"> output</w:t>
      </w:r>
      <w:r w:rsidRPr="00571839">
        <w:rPr>
          <w:lang w:val="en-US"/>
        </w:rPr>
        <w:t>:</w:t>
      </w:r>
    </w:p>
    <w:p w14:paraId="254A90C9" w14:textId="77777777" w:rsidR="00571839" w:rsidRPr="00571839" w:rsidRDefault="00571839" w:rsidP="00571839">
      <w:pPr>
        <w:numPr>
          <w:ilvl w:val="0"/>
          <w:numId w:val="33"/>
        </w:numPr>
        <w:rPr>
          <w:lang w:val="en-US"/>
        </w:rPr>
      </w:pPr>
      <w:proofErr w:type="spellStart"/>
      <w:r w:rsidRPr="00571839">
        <w:rPr>
          <w:lang w:val="en-US"/>
        </w:rPr>
        <w:t>Posibles</w:t>
      </w:r>
      <w:proofErr w:type="spellEnd"/>
      <w:r w:rsidRPr="00571839">
        <w:rPr>
          <w:lang w:val="en-US"/>
        </w:rPr>
        <w:t xml:space="preserve"> </w:t>
      </w:r>
      <w:proofErr w:type="spellStart"/>
      <w:r w:rsidRPr="00571839">
        <w:rPr>
          <w:lang w:val="en-US"/>
        </w:rPr>
        <w:t>servicios</w:t>
      </w:r>
      <w:proofErr w:type="spellEnd"/>
      <w:r w:rsidRPr="00571839">
        <w:rPr>
          <w:lang w:val="en-US"/>
        </w:rPr>
        <w:t xml:space="preserve"> </w:t>
      </w:r>
      <w:proofErr w:type="spellStart"/>
      <w:r w:rsidRPr="00571839">
        <w:rPr>
          <w:lang w:val="en-US"/>
        </w:rPr>
        <w:t>vulnerables</w:t>
      </w:r>
      <w:proofErr w:type="spellEnd"/>
      <w:r w:rsidRPr="00571839">
        <w:rPr>
          <w:lang w:val="en-US"/>
        </w:rPr>
        <w:t xml:space="preserve">: </w:t>
      </w:r>
    </w:p>
    <w:p w14:paraId="38A13EAB" w14:textId="77777777" w:rsidR="00571839" w:rsidRPr="00571839" w:rsidRDefault="00571839" w:rsidP="00571839">
      <w:pPr>
        <w:numPr>
          <w:ilvl w:val="1"/>
          <w:numId w:val="33"/>
        </w:numPr>
        <w:rPr>
          <w:lang w:val="en-US"/>
        </w:rPr>
      </w:pPr>
      <w:r w:rsidRPr="00571839">
        <w:rPr>
          <w:lang w:val="en-US"/>
        </w:rPr>
        <w:t>RDP</w:t>
      </w:r>
    </w:p>
    <w:p w14:paraId="1CEE032F" w14:textId="77777777" w:rsidR="00571839" w:rsidRPr="00571839" w:rsidRDefault="00571839" w:rsidP="00571839">
      <w:pPr>
        <w:numPr>
          <w:ilvl w:val="1"/>
          <w:numId w:val="33"/>
        </w:numPr>
        <w:rPr>
          <w:lang w:val="en-US"/>
        </w:rPr>
      </w:pPr>
      <w:proofErr w:type="spellStart"/>
      <w:r w:rsidRPr="00571839">
        <w:rPr>
          <w:lang w:val="en-US"/>
        </w:rPr>
        <w:t>jmx</w:t>
      </w:r>
      <w:proofErr w:type="spellEnd"/>
    </w:p>
    <w:p w14:paraId="71FCEC7A" w14:textId="77777777" w:rsidR="00571839" w:rsidRPr="00571839" w:rsidRDefault="00571839" w:rsidP="00571839">
      <w:pPr>
        <w:numPr>
          <w:ilvl w:val="1"/>
          <w:numId w:val="33"/>
        </w:numPr>
        <w:rPr>
          <w:lang w:val="en-US"/>
        </w:rPr>
      </w:pPr>
      <w:proofErr w:type="spellStart"/>
      <w:r w:rsidRPr="00571839">
        <w:rPr>
          <w:lang w:val="en-US"/>
        </w:rPr>
        <w:t>jenkins</w:t>
      </w:r>
      <w:proofErr w:type="spellEnd"/>
    </w:p>
    <w:p w14:paraId="28A6CDA6" w14:textId="6D1F8F2D" w:rsidR="00571839" w:rsidRDefault="00571839" w:rsidP="00571839">
      <w:pPr>
        <w:numPr>
          <w:ilvl w:val="1"/>
          <w:numId w:val="33"/>
        </w:numPr>
        <w:rPr>
          <w:lang w:val="en-US"/>
        </w:rPr>
      </w:pPr>
      <w:proofErr w:type="spellStart"/>
      <w:r w:rsidRPr="00571839">
        <w:rPr>
          <w:lang w:val="en-US"/>
        </w:rPr>
        <w:t>elasticsearch</w:t>
      </w:r>
      <w:proofErr w:type="spellEnd"/>
    </w:p>
    <w:p w14:paraId="6EC49274" w14:textId="170256A8" w:rsidR="00571839" w:rsidRDefault="00571839" w:rsidP="00571839">
      <w:pPr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t>Usuarios</w:t>
      </w:r>
      <w:proofErr w:type="spellEnd"/>
      <w:r>
        <w:rPr>
          <w:lang w:val="en-US"/>
        </w:rPr>
        <w:t>:</w:t>
      </w:r>
    </w:p>
    <w:p w14:paraId="4FC33522" w14:textId="6AF64C15" w:rsidR="00571839" w:rsidRPr="00571839" w:rsidRDefault="00571839" w:rsidP="00571839">
      <w:pPr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D19EC5" wp14:editId="267DF729">
            <wp:extent cx="4578350" cy="200106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3547" cy="20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B99A" w14:textId="0A2846AA" w:rsidR="00571839" w:rsidRDefault="00480208" w:rsidP="00571839">
      <w:pPr>
        <w:rPr>
          <w:lang w:val="es-AR"/>
        </w:rPr>
      </w:pPr>
      <w:r>
        <w:rPr>
          <w:lang w:val="es-AR"/>
        </w:rPr>
        <w:t>S</w:t>
      </w:r>
      <w:r w:rsidRPr="00480208">
        <w:rPr>
          <w:lang w:val="es-AR"/>
        </w:rPr>
        <w:t xml:space="preserve">ubí </w:t>
      </w:r>
      <w:proofErr w:type="spellStart"/>
      <w:r w:rsidR="00571839" w:rsidRPr="00480208">
        <w:rPr>
          <w:lang w:val="es-AR"/>
        </w:rPr>
        <w:t>Winpeas</w:t>
      </w:r>
      <w:proofErr w:type="spellEnd"/>
      <w:r w:rsidRPr="00480208">
        <w:rPr>
          <w:lang w:val="es-AR"/>
        </w:rPr>
        <w:t>, lo ejecuté y</w:t>
      </w:r>
      <w:r>
        <w:rPr>
          <w:lang w:val="es-AR"/>
        </w:rPr>
        <w:t xml:space="preserve"> descargué los resultados.</w:t>
      </w:r>
    </w:p>
    <w:p w14:paraId="391ADD4E" w14:textId="497FA98C" w:rsidR="00F23185" w:rsidRDefault="00F23185" w:rsidP="00F23185">
      <w:pPr>
        <w:rPr>
          <w:lang w:val="es-AR"/>
        </w:rPr>
      </w:pPr>
    </w:p>
    <w:p w14:paraId="41984EE7" w14:textId="0B17D51B" w:rsidR="00F23185" w:rsidRDefault="00F23185" w:rsidP="00F23185">
      <w:pPr>
        <w:rPr>
          <w:lang w:val="es-AR"/>
        </w:rPr>
      </w:pPr>
    </w:p>
    <w:p w14:paraId="2C57107A" w14:textId="231FDD7B" w:rsidR="00F23185" w:rsidRDefault="00F23185" w:rsidP="00F23185">
      <w:pPr>
        <w:rPr>
          <w:lang w:val="es-AR"/>
        </w:rPr>
      </w:pPr>
    </w:p>
    <w:p w14:paraId="313D3BD9" w14:textId="6C169339" w:rsidR="00480208" w:rsidRDefault="00480208" w:rsidP="008A777D">
      <w:pPr>
        <w:pStyle w:val="Ttulo3"/>
        <w:rPr>
          <w:lang w:val="es-AR"/>
        </w:rPr>
      </w:pPr>
      <w:bookmarkStart w:id="17" w:name="_Toc80903189"/>
      <w:r w:rsidRPr="00480208">
        <w:rPr>
          <w:lang w:val="es-AR"/>
        </w:rPr>
        <w:t xml:space="preserve">Pass </w:t>
      </w:r>
      <w:proofErr w:type="spellStart"/>
      <w:r w:rsidRPr="00480208">
        <w:rPr>
          <w:lang w:val="es-AR"/>
        </w:rPr>
        <w:t>the</w:t>
      </w:r>
      <w:proofErr w:type="spellEnd"/>
      <w:r w:rsidRPr="00480208">
        <w:rPr>
          <w:lang w:val="es-AR"/>
        </w:rPr>
        <w:t xml:space="preserve"> Hash</w:t>
      </w:r>
      <w:bookmarkEnd w:id="17"/>
    </w:p>
    <w:p w14:paraId="462B9CA8" w14:textId="2556A31F" w:rsidR="00480208" w:rsidRDefault="00480208" w:rsidP="00571839">
      <w:pPr>
        <w:rPr>
          <w:lang w:val="es-AR"/>
        </w:rPr>
      </w:pPr>
      <w:r>
        <w:rPr>
          <w:lang w:val="es-AR"/>
        </w:rPr>
        <w:t xml:space="preserve">Realicé un </w:t>
      </w:r>
      <w:proofErr w:type="spellStart"/>
      <w:r>
        <w:rPr>
          <w:lang w:val="es-AR"/>
        </w:rPr>
        <w:t>dump</w:t>
      </w:r>
      <w:proofErr w:type="spellEnd"/>
      <w:r>
        <w:rPr>
          <w:lang w:val="es-AR"/>
        </w:rPr>
        <w:t xml:space="preserve"> de la SAM con </w:t>
      </w:r>
      <w:proofErr w:type="spellStart"/>
      <w:r w:rsidRPr="00480208">
        <w:rPr>
          <w:b/>
          <w:bCs/>
          <w:lang w:val="es-AR"/>
        </w:rPr>
        <w:t>hashdump</w:t>
      </w:r>
      <w:proofErr w:type="spellEnd"/>
      <w:r>
        <w:rPr>
          <w:lang w:val="es-AR"/>
        </w:rPr>
        <w:t>.</w:t>
      </w:r>
    </w:p>
    <w:p w14:paraId="07BC93A3" w14:textId="2149C31F" w:rsidR="00480208" w:rsidRDefault="00480208" w:rsidP="0048020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13578C" wp14:editId="2F29A7C9">
            <wp:extent cx="3517900" cy="1884450"/>
            <wp:effectExtent l="0" t="0" r="635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18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4971" w14:textId="5B3F3EE7" w:rsidR="00480208" w:rsidRPr="00480208" w:rsidRDefault="00480208" w:rsidP="00480208">
      <w:pPr>
        <w:rPr>
          <w:lang w:val="es-AR"/>
        </w:rPr>
      </w:pPr>
      <w:r w:rsidRPr="00480208">
        <w:rPr>
          <w:lang w:val="es-AR"/>
        </w:rPr>
        <w:t xml:space="preserve">RCE a través de SMB utilizando Pass </w:t>
      </w:r>
      <w:proofErr w:type="spellStart"/>
      <w:r w:rsidRPr="00480208">
        <w:rPr>
          <w:lang w:val="es-AR"/>
        </w:rPr>
        <w:t>the</w:t>
      </w:r>
      <w:proofErr w:type="spellEnd"/>
      <w:r w:rsidRPr="00480208">
        <w:rPr>
          <w:lang w:val="es-AR"/>
        </w:rPr>
        <w:t xml:space="preserve"> Hash</w:t>
      </w:r>
    </w:p>
    <w:p w14:paraId="22F7D9AE" w14:textId="75916FAD" w:rsidR="00480208" w:rsidRDefault="00480208" w:rsidP="00BB1C4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4EF92" wp14:editId="45B985D7">
            <wp:extent cx="5429250" cy="17780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1599" cy="178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C64D" w14:textId="7299FF3B" w:rsidR="00BB1C4D" w:rsidRDefault="00BB1C4D" w:rsidP="00A95AAD">
      <w:pPr>
        <w:rPr>
          <w:lang w:val="en-US"/>
        </w:rPr>
      </w:pPr>
    </w:p>
    <w:p w14:paraId="0F222DAB" w14:textId="18E16D00" w:rsidR="00480208" w:rsidRPr="007D5977" w:rsidRDefault="00480208" w:rsidP="00480208">
      <w:pPr>
        <w:pStyle w:val="Ttulo1"/>
        <w:rPr>
          <w:sz w:val="36"/>
          <w:szCs w:val="36"/>
          <w:lang w:val="es-AR"/>
        </w:rPr>
      </w:pPr>
      <w:bookmarkStart w:id="18" w:name="_Toc80903190"/>
      <w:r w:rsidRPr="007D5977">
        <w:rPr>
          <w:sz w:val="36"/>
          <w:szCs w:val="36"/>
          <w:lang w:val="es-AR"/>
        </w:rPr>
        <w:lastRenderedPageBreak/>
        <w:t>Linux</w:t>
      </w:r>
      <w:bookmarkEnd w:id="18"/>
    </w:p>
    <w:p w14:paraId="40311427" w14:textId="35DEF27C" w:rsidR="00BB1C4D" w:rsidRPr="00BB1C4D" w:rsidRDefault="00BB1C4D" w:rsidP="00BB1C4D">
      <w:pPr>
        <w:rPr>
          <w:lang w:val="es-AR"/>
        </w:rPr>
      </w:pPr>
      <w:r w:rsidRPr="00BB1C4D">
        <w:rPr>
          <w:lang w:val="es-AR"/>
        </w:rPr>
        <w:t>Muchos de los problemas que tuve con Windows, se solucionaron con Linux, permitiéndome explotar las vulnerabilidades restantes, además de otras propias del sistema operativo.</w:t>
      </w:r>
    </w:p>
    <w:p w14:paraId="3AC17F39" w14:textId="0402F9B7" w:rsidR="00BB1C4D" w:rsidRPr="009F6F8A" w:rsidRDefault="00BB1C4D" w:rsidP="00BB1C4D">
      <w:pPr>
        <w:pStyle w:val="Ttulo2"/>
        <w:rPr>
          <w:lang w:val="en-US"/>
        </w:rPr>
      </w:pPr>
      <w:bookmarkStart w:id="19" w:name="_Toc80903191"/>
      <w:r w:rsidRPr="009F6F8A">
        <w:rPr>
          <w:lang w:val="en-US"/>
        </w:rPr>
        <w:t>80/TCP</w:t>
      </w:r>
      <w:bookmarkEnd w:id="19"/>
    </w:p>
    <w:p w14:paraId="1A0C9D35" w14:textId="229B1702" w:rsidR="00BB1C4D" w:rsidRPr="00BB1C4D" w:rsidRDefault="00BB1C4D" w:rsidP="00BB1C4D">
      <w:pPr>
        <w:pStyle w:val="Ttulo3"/>
        <w:rPr>
          <w:lang w:val="en-US"/>
        </w:rPr>
      </w:pPr>
      <w:bookmarkStart w:id="20" w:name="_Toc80903192"/>
      <w:r w:rsidRPr="00BB1C4D">
        <w:rPr>
          <w:lang w:val="en-US"/>
        </w:rPr>
        <w:t>/</w:t>
      </w:r>
      <w:proofErr w:type="spellStart"/>
      <w:r w:rsidRPr="00BB1C4D">
        <w:rPr>
          <w:lang w:val="en-US"/>
        </w:rPr>
        <w:t>payroll_app.php</w:t>
      </w:r>
      <w:proofErr w:type="spellEnd"/>
      <w:r w:rsidRPr="00BB1C4D">
        <w:rPr>
          <w:lang w:val="en-US"/>
        </w:rPr>
        <w:t xml:space="preserve"> – </w:t>
      </w:r>
      <w:r w:rsidR="00F82600">
        <w:rPr>
          <w:lang w:val="en-US"/>
        </w:rPr>
        <w:t xml:space="preserve">self </w:t>
      </w:r>
      <w:r w:rsidRPr="00BB1C4D">
        <w:rPr>
          <w:lang w:val="en-US"/>
        </w:rPr>
        <w:t>XSS</w:t>
      </w:r>
      <w:r w:rsidR="00F82600">
        <w:rPr>
          <w:lang w:val="en-US"/>
        </w:rPr>
        <w:t>+CSRF</w:t>
      </w:r>
      <w:r w:rsidRPr="00BB1C4D">
        <w:rPr>
          <w:lang w:val="en-US"/>
        </w:rPr>
        <w:t xml:space="preserve"> &amp; S</w:t>
      </w:r>
      <w:r>
        <w:rPr>
          <w:lang w:val="en-US"/>
        </w:rPr>
        <w:t>QLi</w:t>
      </w:r>
      <w:r w:rsidR="00945DB4">
        <w:rPr>
          <w:lang w:val="en-US"/>
        </w:rPr>
        <w:t xml:space="preserve"> (critical, user and password</w:t>
      </w:r>
      <w:r w:rsidR="004209F2">
        <w:rPr>
          <w:lang w:val="en-US"/>
        </w:rPr>
        <w:t xml:space="preserve"> leak</w:t>
      </w:r>
      <w:r w:rsidR="00945DB4">
        <w:rPr>
          <w:lang w:val="en-US"/>
        </w:rPr>
        <w:t>)</w:t>
      </w:r>
      <w:bookmarkEnd w:id="20"/>
    </w:p>
    <w:p w14:paraId="16DC9A95" w14:textId="77777777" w:rsidR="00BB1C4D" w:rsidRPr="00BB1C4D" w:rsidRDefault="00BB1C4D" w:rsidP="00BB1C4D">
      <w:pPr>
        <w:rPr>
          <w:lang w:val="es-AR"/>
        </w:rPr>
      </w:pPr>
      <w:r w:rsidRPr="00BB1C4D">
        <w:rPr>
          <w:lang w:val="es-AR"/>
        </w:rPr>
        <w:t xml:space="preserve">La página es vulnerable a </w:t>
      </w:r>
      <w:proofErr w:type="spellStart"/>
      <w:r w:rsidRPr="00BB1C4D">
        <w:rPr>
          <w:lang w:val="es-AR"/>
        </w:rPr>
        <w:t>reflected</w:t>
      </w:r>
      <w:proofErr w:type="spellEnd"/>
      <w:r w:rsidRPr="00BB1C4D">
        <w:rPr>
          <w:lang w:val="es-AR"/>
        </w:rPr>
        <w:t xml:space="preserve"> XSS</w:t>
      </w:r>
    </w:p>
    <w:p w14:paraId="013294E3" w14:textId="66D6C460" w:rsidR="00BB1C4D" w:rsidRPr="00BB1C4D" w:rsidRDefault="00BB1C4D" w:rsidP="00BB1C4D">
      <w:pPr>
        <w:jc w:val="center"/>
        <w:rPr>
          <w:rFonts w:ascii="Calibri Light" w:eastAsiaTheme="majorEastAsia" w:hAnsi="Calibri Light" w:cs="Calibri Light"/>
          <w:color w:val="1F4D78" w:themeColor="accent1" w:themeShade="7F"/>
          <w:sz w:val="24"/>
          <w:szCs w:val="24"/>
          <w:lang w:val="es-AR"/>
        </w:rPr>
      </w:pPr>
      <w:r>
        <w:rPr>
          <w:noProof/>
        </w:rPr>
        <w:drawing>
          <wp:inline distT="0" distB="0" distL="0" distR="0" wp14:anchorId="5BEBEDAD" wp14:editId="063C7D97">
            <wp:extent cx="4715973" cy="1155700"/>
            <wp:effectExtent l="0" t="0" r="889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2738" b="59331"/>
                    <a:stretch/>
                  </pic:blipFill>
                  <pic:spPr bwMode="auto">
                    <a:xfrm>
                      <a:off x="0" y="0"/>
                      <a:ext cx="4775088" cy="117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88864" w14:textId="59AABB15" w:rsidR="00BB1C4D" w:rsidRDefault="00BB1C4D" w:rsidP="00BB1C4D">
      <w:pPr>
        <w:jc w:val="center"/>
        <w:rPr>
          <w:rFonts w:ascii="Calibri Light" w:eastAsiaTheme="majorEastAsia" w:hAnsi="Calibri Light" w:cs="Calibri Light"/>
          <w:color w:val="1F4D78" w:themeColor="accent1" w:themeShade="7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951BB1" wp14:editId="6E5D30A8">
            <wp:extent cx="5731510" cy="87630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6917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3361" w14:textId="08E09D19" w:rsidR="00F82600" w:rsidRPr="00F82600" w:rsidRDefault="00F82600" w:rsidP="00BB1C4D">
      <w:pPr>
        <w:rPr>
          <w:lang w:val="es-AR"/>
        </w:rPr>
      </w:pPr>
      <w:r>
        <w:rPr>
          <w:lang w:val="es-AR"/>
        </w:rPr>
        <w:t xml:space="preserve">Por sí solo, su impacto es nulo. </w:t>
      </w:r>
      <w:proofErr w:type="spellStart"/>
      <w:r w:rsidRPr="00F82600">
        <w:rPr>
          <w:lang w:val="es-AR"/>
        </w:rPr>
        <w:t>Chaineamos</w:t>
      </w:r>
      <w:proofErr w:type="spellEnd"/>
      <w:r w:rsidRPr="00F82600">
        <w:rPr>
          <w:lang w:val="es-AR"/>
        </w:rPr>
        <w:t xml:space="preserve"> con CSRF</w:t>
      </w:r>
      <w:r>
        <w:rPr>
          <w:lang w:val="es-AR"/>
        </w:rPr>
        <w:t xml:space="preserve"> para que pueda tener algún</w:t>
      </w:r>
      <w:r w:rsidR="006B21FD">
        <w:rPr>
          <w:lang w:val="es-AR"/>
        </w:rPr>
        <w:t xml:space="preserve"> tipo de</w:t>
      </w:r>
      <w:r>
        <w:rPr>
          <w:lang w:val="es-AR"/>
        </w:rPr>
        <w:t xml:space="preserve"> impacto</w:t>
      </w:r>
      <w:r w:rsidRPr="00F82600">
        <w:rPr>
          <w:lang w:val="es-AR"/>
        </w:rPr>
        <w:t>. Para ello</w:t>
      </w:r>
      <w:r>
        <w:rPr>
          <w:lang w:val="es-AR"/>
        </w:rPr>
        <w:t xml:space="preserve"> capturamos la petición</w:t>
      </w:r>
      <w:r w:rsidRPr="00F82600">
        <w:rPr>
          <w:lang w:val="es-AR"/>
        </w:rPr>
        <w:t>:</w:t>
      </w:r>
    </w:p>
    <w:p w14:paraId="6F31D93E" w14:textId="629D4CB2" w:rsidR="00F82600" w:rsidRDefault="00C25147" w:rsidP="00F82600">
      <w:pPr>
        <w:jc w:val="center"/>
        <w:rPr>
          <w:lang w:val="en-US"/>
        </w:rPr>
      </w:pPr>
      <w:r w:rsidRPr="00C25147">
        <w:rPr>
          <w:noProof/>
          <w:lang w:val="en-US"/>
        </w:rPr>
        <w:drawing>
          <wp:inline distT="0" distB="0" distL="0" distR="0" wp14:anchorId="46519ED6" wp14:editId="23653DED">
            <wp:extent cx="3886200" cy="2197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2525" b="3889"/>
                    <a:stretch/>
                  </pic:blipFill>
                  <pic:spPr bwMode="auto">
                    <a:xfrm>
                      <a:off x="0" y="0"/>
                      <a:ext cx="3898443" cy="220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42367" w14:textId="22507972" w:rsidR="008B00B7" w:rsidRDefault="008B00B7" w:rsidP="008B00B7">
      <w:pPr>
        <w:rPr>
          <w:lang w:val="en-US"/>
        </w:rPr>
      </w:pPr>
      <w:r>
        <w:rPr>
          <w:lang w:val="en-US"/>
        </w:rPr>
        <w:t>PoC:</w:t>
      </w:r>
    </w:p>
    <w:p w14:paraId="1CA2DD54" w14:textId="7D373C13" w:rsidR="00C25147" w:rsidRDefault="008B00B7" w:rsidP="00F82600">
      <w:pPr>
        <w:jc w:val="center"/>
        <w:rPr>
          <w:lang w:val="en-US"/>
        </w:rPr>
      </w:pPr>
      <w:r w:rsidRPr="008B00B7">
        <w:rPr>
          <w:noProof/>
          <w:lang w:val="en-US"/>
        </w:rPr>
        <w:drawing>
          <wp:inline distT="0" distB="0" distL="0" distR="0" wp14:anchorId="4B08B34E" wp14:editId="7C5A6BB9">
            <wp:extent cx="6049160" cy="139065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1393" cy="139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59C1" w14:textId="044FC550" w:rsidR="00C25147" w:rsidRDefault="00C25147" w:rsidP="00F82600">
      <w:pPr>
        <w:jc w:val="center"/>
        <w:rPr>
          <w:lang w:val="en-US"/>
        </w:rPr>
      </w:pPr>
      <w:r w:rsidRPr="00C25147">
        <w:rPr>
          <w:noProof/>
          <w:lang w:val="en-US"/>
        </w:rPr>
        <w:lastRenderedPageBreak/>
        <w:drawing>
          <wp:inline distT="0" distB="0" distL="0" distR="0" wp14:anchorId="23C0DC32" wp14:editId="38CC1E8A">
            <wp:extent cx="3194214" cy="1390721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8B3" w14:textId="74E10569" w:rsidR="008B00B7" w:rsidRPr="008B00B7" w:rsidRDefault="008B00B7" w:rsidP="008B00B7">
      <w:pPr>
        <w:rPr>
          <w:lang w:val="es-AR"/>
        </w:rPr>
      </w:pPr>
      <w:r w:rsidRPr="008B00B7">
        <w:rPr>
          <w:lang w:val="es-AR"/>
        </w:rPr>
        <w:t>El e</w:t>
      </w:r>
      <w:r>
        <w:rPr>
          <w:lang w:val="es-AR"/>
        </w:rPr>
        <w:t xml:space="preserve">nviar el formulario, se realiza la petición POST con el </w:t>
      </w:r>
      <w:proofErr w:type="spellStart"/>
      <w:r>
        <w:rPr>
          <w:lang w:val="es-AR"/>
        </w:rPr>
        <w:t>payload</w:t>
      </w:r>
      <w:proofErr w:type="spellEnd"/>
      <w:r>
        <w:rPr>
          <w:lang w:val="es-AR"/>
        </w:rPr>
        <w:t xml:space="preserve"> cargado, ejecutando el código en el cliente de la víctima. Esto permitiría </w:t>
      </w:r>
      <w:proofErr w:type="spellStart"/>
      <w:r>
        <w:rPr>
          <w:lang w:val="es-AR"/>
        </w:rPr>
        <w:t>bypassear</w:t>
      </w:r>
      <w:proofErr w:type="spellEnd"/>
      <w:r>
        <w:rPr>
          <w:lang w:val="es-AR"/>
        </w:rPr>
        <w:t xml:space="preserve"> medidas de seguridad y demás cosas.</w:t>
      </w:r>
    </w:p>
    <w:p w14:paraId="24D5A0F3" w14:textId="2116790F" w:rsidR="00BB1C4D" w:rsidRPr="008B00B7" w:rsidRDefault="00BB1C4D" w:rsidP="00BB1C4D">
      <w:pPr>
        <w:rPr>
          <w:lang w:val="es-AR"/>
        </w:rPr>
      </w:pPr>
      <w:r w:rsidRPr="008B00B7">
        <w:rPr>
          <w:lang w:val="es-AR"/>
        </w:rPr>
        <w:t>Y</w:t>
      </w:r>
      <w:r w:rsidR="008B00B7">
        <w:rPr>
          <w:lang w:val="es-AR"/>
        </w:rPr>
        <w:t xml:space="preserve"> además es vulnerable</w:t>
      </w:r>
      <w:r w:rsidRPr="008B00B7">
        <w:rPr>
          <w:lang w:val="es-AR"/>
        </w:rPr>
        <w:t xml:space="preserve"> a SQL </w:t>
      </w:r>
      <w:proofErr w:type="spellStart"/>
      <w:r w:rsidRPr="008B00B7">
        <w:rPr>
          <w:lang w:val="es-AR"/>
        </w:rPr>
        <w:t>injection</w:t>
      </w:r>
      <w:proofErr w:type="spellEnd"/>
      <w:r w:rsidR="008B00B7">
        <w:rPr>
          <w:lang w:val="es-AR"/>
        </w:rPr>
        <w:t>:</w:t>
      </w:r>
    </w:p>
    <w:p w14:paraId="7E3549BB" w14:textId="60E33735" w:rsidR="00BB1C4D" w:rsidRDefault="00BB1C4D" w:rsidP="00BB1C4D">
      <w:pPr>
        <w:jc w:val="center"/>
        <w:rPr>
          <w:rFonts w:ascii="Calibri Light" w:eastAsiaTheme="majorEastAsia" w:hAnsi="Calibri Light" w:cs="Calibri Light"/>
          <w:color w:val="1F4D78" w:themeColor="accent1" w:themeShade="7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56DA24" wp14:editId="0A64F3D5">
            <wp:extent cx="1670050" cy="1030496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879"/>
                    <a:stretch/>
                  </pic:blipFill>
                  <pic:spPr bwMode="auto">
                    <a:xfrm>
                      <a:off x="0" y="0"/>
                      <a:ext cx="1685644" cy="104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E232" w14:textId="4DBC36E6" w:rsidR="00BB1C4D" w:rsidRDefault="00BB1C4D" w:rsidP="00BB1C4D">
      <w:pPr>
        <w:jc w:val="center"/>
        <w:rPr>
          <w:rFonts w:ascii="Calibri Light" w:eastAsiaTheme="majorEastAsia" w:hAnsi="Calibri Light" w:cs="Calibri Light"/>
          <w:color w:val="1F4D78" w:themeColor="accent1" w:themeShade="7F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6910ED" wp14:editId="460E00BC">
            <wp:extent cx="2824970" cy="29908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5565" cy="301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FEFB" w14:textId="1C030485" w:rsidR="009F6F8A" w:rsidRDefault="009F6F8A" w:rsidP="009F6F8A">
      <w:pPr>
        <w:rPr>
          <w:lang w:val="es-AR"/>
        </w:rPr>
      </w:pPr>
      <w:r w:rsidRPr="009F6F8A">
        <w:rPr>
          <w:lang w:val="es-AR"/>
        </w:rPr>
        <w:t xml:space="preserve">Probando </w:t>
      </w:r>
      <w:r>
        <w:rPr>
          <w:lang w:val="es-AR"/>
        </w:rPr>
        <w:t xml:space="preserve">nombres de tablas y columnas básicos, creamos una consulta </w:t>
      </w:r>
      <w:r w:rsidRPr="009F6F8A">
        <w:rPr>
          <w:b/>
          <w:bCs/>
          <w:u w:val="single"/>
          <w:lang w:val="es-AR"/>
        </w:rPr>
        <w:t>que recupera los nombres de usuarios y sus contraseñas:</w:t>
      </w:r>
    </w:p>
    <w:p w14:paraId="0FC785B2" w14:textId="2611C7E1" w:rsidR="009F6F8A" w:rsidRDefault="009F6F8A" w:rsidP="009F6F8A">
      <w:pPr>
        <w:jc w:val="center"/>
        <w:rPr>
          <w:lang w:val="es-AR"/>
        </w:rPr>
      </w:pPr>
      <w:r w:rsidRPr="009F6F8A">
        <w:rPr>
          <w:noProof/>
          <w:lang w:val="es-AR"/>
        </w:rPr>
        <w:lastRenderedPageBreak/>
        <w:drawing>
          <wp:inline distT="0" distB="0" distL="0" distR="0" wp14:anchorId="4840ACFC" wp14:editId="591E3078">
            <wp:extent cx="3244850" cy="2830346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83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833" w14:textId="0C177F76" w:rsidR="002C5173" w:rsidRDefault="002C5173" w:rsidP="002C5173">
      <w:pPr>
        <w:jc w:val="center"/>
        <w:rPr>
          <w:lang w:val="es-AR"/>
        </w:rPr>
      </w:pPr>
      <w:r w:rsidRPr="002C5173">
        <w:rPr>
          <w:noProof/>
          <w:lang w:val="es-AR"/>
        </w:rPr>
        <w:drawing>
          <wp:inline distT="0" distB="0" distL="0" distR="0" wp14:anchorId="762CF788" wp14:editId="741C8671">
            <wp:extent cx="3270250" cy="1137646"/>
            <wp:effectExtent l="0" t="0" r="635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3586" cy="115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3DC7" w14:textId="14BA743D" w:rsidR="00BB1C4D" w:rsidRPr="00714ABC" w:rsidRDefault="00BB1C4D" w:rsidP="00BB1C4D">
      <w:pPr>
        <w:pStyle w:val="Ttulo3"/>
        <w:rPr>
          <w:lang w:val="es-AR"/>
        </w:rPr>
      </w:pPr>
      <w:bookmarkStart w:id="21" w:name="_Toc80903193"/>
      <w:r w:rsidRPr="00714ABC">
        <w:rPr>
          <w:lang w:val="es-AR"/>
        </w:rPr>
        <w:t>/chat</w:t>
      </w:r>
      <w:r w:rsidR="00075E83" w:rsidRPr="00714ABC">
        <w:rPr>
          <w:lang w:val="es-AR"/>
        </w:rPr>
        <w:t xml:space="preserve"> </w:t>
      </w:r>
      <w:r w:rsidR="007D5977" w:rsidRPr="00714ABC">
        <w:rPr>
          <w:lang w:val="es-AR"/>
        </w:rPr>
        <w:t>–</w:t>
      </w:r>
      <w:r w:rsidR="00075E83" w:rsidRPr="00714ABC">
        <w:rPr>
          <w:lang w:val="es-AR"/>
        </w:rPr>
        <w:t xml:space="preserve"> </w:t>
      </w:r>
      <w:proofErr w:type="spellStart"/>
      <w:r w:rsidR="007D5977" w:rsidRPr="00714ABC">
        <w:rPr>
          <w:lang w:val="es-AR"/>
        </w:rPr>
        <w:t>self</w:t>
      </w:r>
      <w:proofErr w:type="spellEnd"/>
      <w:r w:rsidR="007D5977" w:rsidRPr="00714ABC">
        <w:rPr>
          <w:lang w:val="es-AR"/>
        </w:rPr>
        <w:t xml:space="preserve"> </w:t>
      </w:r>
      <w:r w:rsidR="00075E83" w:rsidRPr="00714ABC">
        <w:rPr>
          <w:lang w:val="es-AR"/>
        </w:rPr>
        <w:t>XSS</w:t>
      </w:r>
      <w:bookmarkEnd w:id="21"/>
    </w:p>
    <w:p w14:paraId="7E1335B8" w14:textId="3CB2A436" w:rsidR="00BB1C4D" w:rsidRPr="00BB1C4D" w:rsidRDefault="00BB1C4D" w:rsidP="00BB1C4D">
      <w:pPr>
        <w:rPr>
          <w:lang w:val="es-AR"/>
        </w:rPr>
      </w:pPr>
      <w:r w:rsidRPr="00BB1C4D">
        <w:rPr>
          <w:lang w:val="es-AR"/>
        </w:rPr>
        <w:t xml:space="preserve">La página es vulnerable a </w:t>
      </w:r>
      <w:proofErr w:type="spellStart"/>
      <w:r w:rsidR="007D5977">
        <w:rPr>
          <w:lang w:val="es-AR"/>
        </w:rPr>
        <w:t>self</w:t>
      </w:r>
      <w:proofErr w:type="spellEnd"/>
      <w:r w:rsidR="007D5977">
        <w:rPr>
          <w:lang w:val="es-AR"/>
        </w:rPr>
        <w:t xml:space="preserve"> </w:t>
      </w:r>
      <w:r w:rsidRPr="00BB1C4D">
        <w:rPr>
          <w:lang w:val="es-AR"/>
        </w:rPr>
        <w:t xml:space="preserve">XSS. El </w:t>
      </w:r>
      <w:proofErr w:type="spellStart"/>
      <w:r w:rsidRPr="00BB1C4D">
        <w:rPr>
          <w:lang w:val="es-AR"/>
        </w:rPr>
        <w:t>username</w:t>
      </w:r>
      <w:proofErr w:type="spellEnd"/>
      <w:r w:rsidRPr="00BB1C4D">
        <w:rPr>
          <w:lang w:val="es-AR"/>
        </w:rPr>
        <w:t xml:space="preserve"> se </w:t>
      </w:r>
      <w:proofErr w:type="spellStart"/>
      <w:r w:rsidRPr="00BB1C4D">
        <w:rPr>
          <w:lang w:val="es-AR"/>
        </w:rPr>
        <w:t>encodea</w:t>
      </w:r>
      <w:proofErr w:type="spellEnd"/>
      <w:r w:rsidRPr="00BB1C4D">
        <w:rPr>
          <w:lang w:val="es-AR"/>
        </w:rPr>
        <w:t xml:space="preserve"> y luego se almacena en una cookie. Al modificar la cookie, no se vuelve a </w:t>
      </w:r>
      <w:proofErr w:type="spellStart"/>
      <w:r w:rsidRPr="00BB1C4D">
        <w:rPr>
          <w:lang w:val="es-AR"/>
        </w:rPr>
        <w:t>encodear</w:t>
      </w:r>
      <w:proofErr w:type="spellEnd"/>
      <w:r>
        <w:rPr>
          <w:lang w:val="es-AR"/>
        </w:rPr>
        <w:t>. Luego</w:t>
      </w:r>
      <w:r w:rsidRPr="00BB1C4D">
        <w:rPr>
          <w:lang w:val="es-AR"/>
        </w:rPr>
        <w:t xml:space="preserve"> se cargan los datos almacenados sin ningún </w:t>
      </w:r>
      <w:r>
        <w:rPr>
          <w:lang w:val="es-AR"/>
        </w:rPr>
        <w:t xml:space="preserve">tipo de </w:t>
      </w:r>
      <w:r w:rsidRPr="00BB1C4D">
        <w:rPr>
          <w:lang w:val="es-AR"/>
        </w:rPr>
        <w:t>control.</w:t>
      </w:r>
      <w:r w:rsidR="002809AF">
        <w:rPr>
          <w:lang w:val="es-AR"/>
        </w:rPr>
        <w:t xml:space="preserve"> Como en el caso anterior, podríamos </w:t>
      </w:r>
      <w:proofErr w:type="spellStart"/>
      <w:r w:rsidR="002809AF">
        <w:rPr>
          <w:lang w:val="es-AR"/>
        </w:rPr>
        <w:t>chainearlo</w:t>
      </w:r>
      <w:proofErr w:type="spellEnd"/>
      <w:r w:rsidR="002809AF">
        <w:rPr>
          <w:lang w:val="es-AR"/>
        </w:rPr>
        <w:t xml:space="preserve"> con CSRF para obtener un impacto.</w:t>
      </w:r>
    </w:p>
    <w:p w14:paraId="1269744D" w14:textId="16CF4BCE" w:rsidR="00BB1C4D" w:rsidRDefault="00BB1C4D" w:rsidP="00BB1C4D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12963202" wp14:editId="51C12B1D">
            <wp:extent cx="5383300" cy="3416300"/>
            <wp:effectExtent l="0" t="0" r="825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2267" cy="34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9C9E" w14:textId="34F02866" w:rsidR="00BB1C4D" w:rsidRDefault="00BB1C4D" w:rsidP="00BB1C4D">
      <w:pPr>
        <w:pStyle w:val="Ttulo3"/>
        <w:rPr>
          <w:lang w:val="es-AR"/>
        </w:rPr>
      </w:pPr>
      <w:bookmarkStart w:id="22" w:name="_Toc80903194"/>
      <w:r>
        <w:rPr>
          <w:lang w:val="es-AR"/>
        </w:rPr>
        <w:lastRenderedPageBreak/>
        <w:t>/</w:t>
      </w:r>
      <w:proofErr w:type="spellStart"/>
      <w:r>
        <w:rPr>
          <w:lang w:val="es-AR"/>
        </w:rPr>
        <w:t>drupal</w:t>
      </w:r>
      <w:proofErr w:type="spellEnd"/>
      <w:r w:rsidR="00075E83">
        <w:rPr>
          <w:lang w:val="es-AR"/>
        </w:rPr>
        <w:t xml:space="preserve"> - RCE</w:t>
      </w:r>
      <w:bookmarkEnd w:id="22"/>
    </w:p>
    <w:p w14:paraId="030D0479" w14:textId="77777777" w:rsidR="00BB1C4D" w:rsidRPr="00BB1C4D" w:rsidRDefault="00BB1C4D" w:rsidP="00BB1C4D">
      <w:pPr>
        <w:rPr>
          <w:lang w:val="es-AR"/>
        </w:rPr>
      </w:pPr>
      <w:r w:rsidRPr="00BB1C4D">
        <w:rPr>
          <w:lang w:val="es-AR"/>
        </w:rPr>
        <w:t>Existe una vulnerabilidad que conduce a RCE:</w:t>
      </w:r>
    </w:p>
    <w:p w14:paraId="4B486809" w14:textId="77777777" w:rsidR="00BB1C4D" w:rsidRDefault="00BB1C4D" w:rsidP="00BB1C4D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46B220E5" wp14:editId="3661B0D8">
            <wp:extent cx="5731510" cy="315595"/>
            <wp:effectExtent l="0" t="0" r="254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A59" w14:textId="05CB9233" w:rsidR="00BB1C4D" w:rsidRDefault="00BB1C4D" w:rsidP="007D5977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7B50BF6D" wp14:editId="2A490F56">
            <wp:extent cx="5743053" cy="12636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3053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6586" w14:textId="77777777" w:rsidR="00A95AAD" w:rsidRDefault="00A95AAD" w:rsidP="007D5977">
      <w:pPr>
        <w:jc w:val="center"/>
        <w:rPr>
          <w:lang w:val="es-AR"/>
        </w:rPr>
      </w:pPr>
    </w:p>
    <w:p w14:paraId="5D103D51" w14:textId="7BD8C273" w:rsidR="00BB1C4D" w:rsidRDefault="00BB1C4D" w:rsidP="00BB1C4D">
      <w:pPr>
        <w:pStyle w:val="Ttulo2"/>
        <w:rPr>
          <w:lang w:val="en-US"/>
        </w:rPr>
      </w:pPr>
      <w:bookmarkStart w:id="23" w:name="_Toc80903195"/>
      <w:r w:rsidRPr="00BB1C4D">
        <w:rPr>
          <w:lang w:val="en-US"/>
        </w:rPr>
        <w:t>Remote IRC Server - 6697/TCP</w:t>
      </w:r>
      <w:bookmarkEnd w:id="23"/>
    </w:p>
    <w:p w14:paraId="45A8C2F1" w14:textId="3604EF5E" w:rsidR="00BB1C4D" w:rsidRDefault="00BB1C4D" w:rsidP="00BB1C4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51CC9A" wp14:editId="14846435">
            <wp:extent cx="2940050" cy="320255"/>
            <wp:effectExtent l="0" t="0" r="0" b="381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1278" cy="3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953F" w14:textId="77777777" w:rsidR="00BB1C4D" w:rsidRPr="00BB1C4D" w:rsidRDefault="00BB1C4D" w:rsidP="00BB1C4D">
      <w:pPr>
        <w:rPr>
          <w:lang w:val="es-AR"/>
        </w:rPr>
      </w:pPr>
      <w:r w:rsidRPr="00BB1C4D">
        <w:rPr>
          <w:lang w:val="es-AR"/>
        </w:rPr>
        <w:t>La versión del servicio es vulnerable a RCE.</w:t>
      </w:r>
    </w:p>
    <w:p w14:paraId="765FB6C5" w14:textId="551C8705" w:rsidR="00BB1C4D" w:rsidRDefault="00BB1C4D" w:rsidP="009F6F8A">
      <w:pPr>
        <w:jc w:val="center"/>
        <w:rPr>
          <w:lang w:val="es-AR"/>
        </w:rPr>
      </w:pPr>
      <w:r>
        <w:rPr>
          <w:noProof/>
        </w:rPr>
        <w:drawing>
          <wp:inline distT="0" distB="0" distL="0" distR="0" wp14:anchorId="46B1D9B5" wp14:editId="62A58A4C">
            <wp:extent cx="4851400" cy="1363079"/>
            <wp:effectExtent l="0" t="0" r="6350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9528" cy="136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ACBF" w14:textId="77777777" w:rsidR="00A95AAD" w:rsidRDefault="00A95AAD" w:rsidP="009F6F8A">
      <w:pPr>
        <w:jc w:val="center"/>
        <w:rPr>
          <w:lang w:val="es-AR"/>
        </w:rPr>
      </w:pPr>
    </w:p>
    <w:p w14:paraId="2887A6CF" w14:textId="0AFAE31F" w:rsidR="004B6DCB" w:rsidRDefault="004B6DCB" w:rsidP="004B6DCB">
      <w:pPr>
        <w:pStyle w:val="Ttulo2"/>
        <w:rPr>
          <w:lang w:val="es-AR"/>
        </w:rPr>
      </w:pPr>
      <w:bookmarkStart w:id="24" w:name="_Toc80903196"/>
      <w:r>
        <w:rPr>
          <w:lang w:val="es-AR"/>
        </w:rPr>
        <w:t>SSH – 22/TCP</w:t>
      </w:r>
      <w:bookmarkEnd w:id="24"/>
    </w:p>
    <w:p w14:paraId="55E7D309" w14:textId="30D3CF55" w:rsidR="004B6DCB" w:rsidRDefault="004B6DCB" w:rsidP="004B6DCB">
      <w:pPr>
        <w:rPr>
          <w:lang w:val="es-AR"/>
        </w:rPr>
      </w:pPr>
      <w:r>
        <w:rPr>
          <w:lang w:val="es-AR"/>
        </w:rPr>
        <w:t>Por último, con Hydra realizaré un ataque de diccionario contra el servicio SSH, utilizando las credenciales obtenidas de la Inyección SQL.</w:t>
      </w:r>
    </w:p>
    <w:p w14:paraId="48C5CF7D" w14:textId="5804C196" w:rsidR="00F17B3B" w:rsidRDefault="00F17B3B" w:rsidP="004B6DCB">
      <w:pPr>
        <w:rPr>
          <w:lang w:val="es-AR"/>
        </w:rPr>
      </w:pPr>
      <w:r>
        <w:rPr>
          <w:lang w:val="es-AR"/>
        </w:rPr>
        <w:t>Creamos los diccionarios:</w:t>
      </w:r>
    </w:p>
    <w:p w14:paraId="4F3BD09A" w14:textId="77777777" w:rsidR="00F17B3B" w:rsidRDefault="004B6DCB" w:rsidP="004B6DCB">
      <w:pPr>
        <w:rPr>
          <w:lang w:val="es-AR"/>
        </w:rPr>
      </w:pPr>
      <w:r w:rsidRPr="004B6DCB">
        <w:rPr>
          <w:noProof/>
          <w:lang w:val="es-AR"/>
        </w:rPr>
        <w:drawing>
          <wp:inline distT="0" distB="0" distL="0" distR="0" wp14:anchorId="60775E9A" wp14:editId="44284484">
            <wp:extent cx="5731510" cy="2258060"/>
            <wp:effectExtent l="0" t="0" r="254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79F" w14:textId="07CEA055" w:rsidR="00F17B3B" w:rsidRDefault="00F17B3B" w:rsidP="004B6DCB">
      <w:pPr>
        <w:rPr>
          <w:lang w:val="es-AR"/>
        </w:rPr>
      </w:pPr>
      <w:r>
        <w:rPr>
          <w:lang w:val="es-AR"/>
        </w:rPr>
        <w:lastRenderedPageBreak/>
        <w:t>Lanzamos Hydra:</w:t>
      </w:r>
    </w:p>
    <w:p w14:paraId="40251929" w14:textId="44BE7EFC" w:rsidR="004B6DCB" w:rsidRPr="004B6DCB" w:rsidRDefault="00F17B3B" w:rsidP="004B6DCB">
      <w:pPr>
        <w:rPr>
          <w:lang w:val="es-AR"/>
        </w:rPr>
      </w:pPr>
      <w:r w:rsidRPr="00F17B3B">
        <w:rPr>
          <w:noProof/>
          <w:lang w:val="es-AR"/>
        </w:rPr>
        <w:drawing>
          <wp:inline distT="0" distB="0" distL="0" distR="0" wp14:anchorId="009BBEF2" wp14:editId="438DC538">
            <wp:extent cx="5731510" cy="793115"/>
            <wp:effectExtent l="0" t="0" r="254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DCB" w:rsidRPr="004B6DCB" w:rsidSect="004E108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DDD04" w14:textId="77777777" w:rsidR="00CB4AC4" w:rsidRDefault="00CB4AC4" w:rsidP="00650219">
      <w:r>
        <w:separator/>
      </w:r>
    </w:p>
  </w:endnote>
  <w:endnote w:type="continuationSeparator" w:id="0">
    <w:p w14:paraId="6379AAB2" w14:textId="77777777" w:rsidR="00CB4AC4" w:rsidRDefault="00CB4AC4" w:rsidP="00650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E4556" w14:textId="77777777" w:rsidR="00CB4AC4" w:rsidRDefault="00CB4AC4" w:rsidP="00650219">
      <w:r>
        <w:separator/>
      </w:r>
    </w:p>
  </w:footnote>
  <w:footnote w:type="continuationSeparator" w:id="0">
    <w:p w14:paraId="67D1BFCB" w14:textId="77777777" w:rsidR="00CB4AC4" w:rsidRDefault="00CB4AC4" w:rsidP="006502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5D8004A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68032D4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8CB02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D6D07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D8E532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6BCB8A4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BA0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2F44CA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5026A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F451A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50121C1"/>
    <w:multiLevelType w:val="multilevel"/>
    <w:tmpl w:val="5F7A5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0944423"/>
    <w:multiLevelType w:val="multilevel"/>
    <w:tmpl w:val="84A40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3D96E2F"/>
    <w:multiLevelType w:val="hybridMultilevel"/>
    <w:tmpl w:val="BD6C7C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BA6369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3A52131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AEB0273"/>
    <w:multiLevelType w:val="multilevel"/>
    <w:tmpl w:val="526206A0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84C4F29"/>
    <w:multiLevelType w:val="multilevel"/>
    <w:tmpl w:val="D8061F64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7121D63"/>
    <w:multiLevelType w:val="multilevel"/>
    <w:tmpl w:val="4F863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9350CFB"/>
    <w:multiLevelType w:val="multilevel"/>
    <w:tmpl w:val="9DF09F0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DEC6B47"/>
    <w:multiLevelType w:val="multilevel"/>
    <w:tmpl w:val="604E1C0A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602E7F64"/>
    <w:multiLevelType w:val="multilevel"/>
    <w:tmpl w:val="FF0C3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F86DA5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6D0E797F"/>
    <w:multiLevelType w:val="multilevel"/>
    <w:tmpl w:val="B04E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D8C2C6D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7E931044"/>
    <w:multiLevelType w:val="multilevel"/>
    <w:tmpl w:val="68AE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10"/>
  </w:num>
  <w:num w:numId="4">
    <w:abstractNumId w:val="30"/>
  </w:num>
  <w:num w:numId="5">
    <w:abstractNumId w:val="15"/>
  </w:num>
  <w:num w:numId="6">
    <w:abstractNumId w:val="21"/>
  </w:num>
  <w:num w:numId="7">
    <w:abstractNumId w:val="23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7"/>
  </w:num>
  <w:num w:numId="19">
    <w:abstractNumId w:val="19"/>
  </w:num>
  <w:num w:numId="20">
    <w:abstractNumId w:val="26"/>
  </w:num>
  <w:num w:numId="21">
    <w:abstractNumId w:val="22"/>
  </w:num>
  <w:num w:numId="22">
    <w:abstractNumId w:val="12"/>
  </w:num>
  <w:num w:numId="23">
    <w:abstractNumId w:val="31"/>
  </w:num>
  <w:num w:numId="24">
    <w:abstractNumId w:val="18"/>
  </w:num>
  <w:num w:numId="25">
    <w:abstractNumId w:val="20"/>
  </w:num>
  <w:num w:numId="26">
    <w:abstractNumId w:val="28"/>
  </w:num>
  <w:num w:numId="27">
    <w:abstractNumId w:val="14"/>
  </w:num>
  <w:num w:numId="28">
    <w:abstractNumId w:val="11"/>
  </w:num>
  <w:num w:numId="29">
    <w:abstractNumId w:val="27"/>
  </w:num>
  <w:num w:numId="30">
    <w:abstractNumId w:val="24"/>
  </w:num>
  <w:num w:numId="31">
    <w:abstractNumId w:val="32"/>
  </w:num>
  <w:num w:numId="32">
    <w:abstractNumId w:val="16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CC"/>
    <w:rsid w:val="00075E83"/>
    <w:rsid w:val="00084711"/>
    <w:rsid w:val="00096D7E"/>
    <w:rsid w:val="000B6342"/>
    <w:rsid w:val="00102F0C"/>
    <w:rsid w:val="00107E2A"/>
    <w:rsid w:val="0019007E"/>
    <w:rsid w:val="002809AF"/>
    <w:rsid w:val="0028533C"/>
    <w:rsid w:val="00292794"/>
    <w:rsid w:val="002C5173"/>
    <w:rsid w:val="00405555"/>
    <w:rsid w:val="004209F2"/>
    <w:rsid w:val="004323AE"/>
    <w:rsid w:val="00480208"/>
    <w:rsid w:val="004B4D73"/>
    <w:rsid w:val="004B6DCB"/>
    <w:rsid w:val="004E108E"/>
    <w:rsid w:val="004F6CC0"/>
    <w:rsid w:val="00571839"/>
    <w:rsid w:val="00590A2E"/>
    <w:rsid w:val="00590A68"/>
    <w:rsid w:val="00645252"/>
    <w:rsid w:val="00650219"/>
    <w:rsid w:val="006717CC"/>
    <w:rsid w:val="006B21FD"/>
    <w:rsid w:val="006D3D74"/>
    <w:rsid w:val="00714ABC"/>
    <w:rsid w:val="0073789C"/>
    <w:rsid w:val="007D5977"/>
    <w:rsid w:val="00830B67"/>
    <w:rsid w:val="0083569A"/>
    <w:rsid w:val="00857214"/>
    <w:rsid w:val="008A777D"/>
    <w:rsid w:val="008B00B7"/>
    <w:rsid w:val="008C56F1"/>
    <w:rsid w:val="00945DB4"/>
    <w:rsid w:val="009934A2"/>
    <w:rsid w:val="009F6F8A"/>
    <w:rsid w:val="00A87717"/>
    <w:rsid w:val="00A9204E"/>
    <w:rsid w:val="00A95AAD"/>
    <w:rsid w:val="00BB1C4D"/>
    <w:rsid w:val="00C25147"/>
    <w:rsid w:val="00CA1938"/>
    <w:rsid w:val="00CB4AC4"/>
    <w:rsid w:val="00CF3C5B"/>
    <w:rsid w:val="00D716A3"/>
    <w:rsid w:val="00E0229F"/>
    <w:rsid w:val="00E84262"/>
    <w:rsid w:val="00EE49A5"/>
    <w:rsid w:val="00F17B3B"/>
    <w:rsid w:val="00F23185"/>
    <w:rsid w:val="00F35145"/>
    <w:rsid w:val="00F51B89"/>
    <w:rsid w:val="00F82600"/>
    <w:rsid w:val="00F97C7F"/>
    <w:rsid w:val="00FD5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E4F14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342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650219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0219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50219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0219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50219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50219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50219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50219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50219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50219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50219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50219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50219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50219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sid w:val="00650219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650219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50219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50219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650219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50219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5021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50219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650219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650219"/>
    <w:rPr>
      <w:rFonts w:ascii="Calibri" w:hAnsi="Calibri" w:cs="Calibri"/>
      <w:i/>
      <w:iCs/>
    </w:rPr>
  </w:style>
  <w:style w:type="character" w:styleId="nfasisintenso">
    <w:name w:val="Intense Emphasis"/>
    <w:basedOn w:val="Fuentedeprrafopredeter"/>
    <w:uiPriority w:val="21"/>
    <w:qFormat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sid w:val="00650219"/>
    <w:rPr>
      <w:rFonts w:ascii="Calibri" w:hAnsi="Calibri" w:cs="Calibri"/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6502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0219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0219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sid w:val="00650219"/>
    <w:rPr>
      <w:rFonts w:ascii="Calibri" w:hAnsi="Calibri" w:cs="Calibri"/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50219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sid w:val="00650219"/>
    <w:rPr>
      <w:rFonts w:ascii="Calibri" w:hAnsi="Calibri" w:cs="Calibri"/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50219"/>
    <w:rPr>
      <w:rFonts w:ascii="Calibri" w:hAnsi="Calibri" w:cs="Calibri"/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sid w:val="00650219"/>
    <w:rPr>
      <w:rFonts w:ascii="Calibri" w:hAnsi="Calibri" w:cs="Calibri"/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50219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0219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219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50219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50219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50219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50219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50219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50219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50219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50219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502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50219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50219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50219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50219"/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50219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650219"/>
    <w:rPr>
      <w:rFonts w:ascii="Calibri Light" w:eastAsiaTheme="majorEastAsia" w:hAnsi="Calibri Light" w:cs="Calibri Light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50219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50219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0219"/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0219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5021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50219"/>
    <w:rPr>
      <w:rFonts w:ascii="Consolas" w:hAnsi="Consolas" w:cs="Calibri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50219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50219"/>
    <w:rPr>
      <w:rFonts w:ascii="Consolas" w:hAnsi="Consolas" w:cs="Calibri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50219"/>
    <w:rPr>
      <w:rFonts w:ascii="Calibri" w:hAnsi="Calibri" w:cs="Calibri"/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650219"/>
  </w:style>
  <w:style w:type="character" w:customStyle="1" w:styleId="EncabezadoCar">
    <w:name w:val="Encabezado Car"/>
    <w:basedOn w:val="Fuentedeprrafopredeter"/>
    <w:link w:val="Encabezado"/>
    <w:uiPriority w:val="99"/>
    <w:rsid w:val="00650219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650219"/>
  </w:style>
  <w:style w:type="character" w:customStyle="1" w:styleId="PiedepginaCar">
    <w:name w:val="Pie de página Car"/>
    <w:basedOn w:val="Fuentedeprrafopredeter"/>
    <w:link w:val="Piedepgina"/>
    <w:uiPriority w:val="99"/>
    <w:rsid w:val="00650219"/>
    <w:rPr>
      <w:rFonts w:ascii="Calibri" w:hAnsi="Calibri" w:cs="Calibr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650219"/>
    <w:pPr>
      <w:spacing w:after="120"/>
      <w:ind w:left="1757"/>
    </w:pPr>
  </w:style>
  <w:style w:type="character" w:styleId="Mencionar">
    <w:name w:val="Mention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650219"/>
    <w:pPr>
      <w:numPr>
        <w:numId w:val="24"/>
      </w:numPr>
    </w:pPr>
  </w:style>
  <w:style w:type="numbering" w:styleId="1ai">
    <w:name w:val="Outline List 1"/>
    <w:basedOn w:val="Sinlista"/>
    <w:uiPriority w:val="99"/>
    <w:semiHidden/>
    <w:unhideWhenUsed/>
    <w:rsid w:val="00650219"/>
    <w:pPr>
      <w:numPr>
        <w:numId w:val="25"/>
      </w:numPr>
    </w:pPr>
  </w:style>
  <w:style w:type="character" w:styleId="VariableHTML">
    <w:name w:val="HTML Variabl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650219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650219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650219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styleId="TDC1">
    <w:name w:val="toc 1"/>
    <w:basedOn w:val="Normal"/>
    <w:next w:val="Normal"/>
    <w:autoRedefine/>
    <w:uiPriority w:val="39"/>
    <w:unhideWhenUsed/>
    <w:rsid w:val="0065021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5021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50219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650219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650219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650219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650219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650219"/>
    <w:pPr>
      <w:spacing w:after="100"/>
      <w:ind w:left="1540"/>
    </w:pPr>
  </w:style>
  <w:style w:type="paragraph" w:styleId="TtuloTDC">
    <w:name w:val="TOC Heading"/>
    <w:basedOn w:val="Ttulo1"/>
    <w:next w:val="Normal"/>
    <w:uiPriority w:val="39"/>
    <w:unhideWhenUsed/>
    <w:qFormat/>
    <w:rsid w:val="00650219"/>
    <w:pPr>
      <w:outlineLvl w:val="9"/>
    </w:pPr>
    <w:rPr>
      <w:color w:val="2E74B5" w:themeColor="accent1" w:themeShade="BF"/>
    </w:rPr>
  </w:style>
  <w:style w:type="table" w:styleId="Tablaprofesional">
    <w:name w:val="Table Professional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650219"/>
  </w:style>
  <w:style w:type="character" w:styleId="Hashtag">
    <w:name w:val="Hashtag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65021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650219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65021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65021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65021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65021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65021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65021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650219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65021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65021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65021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65021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65021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unhideWhenUsed/>
    <w:qFormat/>
    <w:rsid w:val="00650219"/>
    <w:pPr>
      <w:ind w:left="72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650219"/>
    <w:pPr>
      <w:numPr>
        <w:numId w:val="1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650219"/>
    <w:pPr>
      <w:numPr>
        <w:numId w:val="1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650219"/>
    <w:pPr>
      <w:numPr>
        <w:numId w:val="1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650219"/>
    <w:pPr>
      <w:numPr>
        <w:numId w:val="1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650219"/>
    <w:pPr>
      <w:numPr>
        <w:numId w:val="1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650219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650219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650219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65021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650219"/>
    <w:pPr>
      <w:numPr>
        <w:numId w:val="12"/>
      </w:numPr>
      <w:contextualSpacing/>
    </w:pPr>
  </w:style>
  <w:style w:type="table" w:styleId="Tablaclsica1">
    <w:name w:val="Table Classic 1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650219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650219"/>
  </w:style>
  <w:style w:type="character" w:styleId="Refdenotaalfinal">
    <w:name w:val="end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650219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650219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avistosa">
    <w:name w:val="Colorful List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650219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650219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650219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Direccinsobre">
    <w:name w:val="envelope address"/>
    <w:basedOn w:val="Normal"/>
    <w:uiPriority w:val="99"/>
    <w:semiHidden/>
    <w:unhideWhenUsed/>
    <w:rsid w:val="00650219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culoSeccin">
    <w:name w:val="Outline List 3"/>
    <w:basedOn w:val="Sinlista"/>
    <w:uiPriority w:val="99"/>
    <w:semiHidden/>
    <w:unhideWhenUsed/>
    <w:rsid w:val="00650219"/>
    <w:pPr>
      <w:numPr>
        <w:numId w:val="26"/>
      </w:numPr>
    </w:pPr>
  </w:style>
  <w:style w:type="table" w:styleId="Tablanormal1">
    <w:name w:val="Plain Table 1"/>
    <w:basedOn w:val="Tablanormal"/>
    <w:uiPriority w:val="41"/>
    <w:rsid w:val="006502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6502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6502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5021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65021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nespaciado">
    <w:name w:val="No Spacing"/>
    <w:uiPriority w:val="1"/>
    <w:qFormat/>
    <w:rsid w:val="00650219"/>
    <w:rPr>
      <w:rFonts w:ascii="Calibri" w:hAnsi="Calibri" w:cs="Calibri"/>
    </w:r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650219"/>
  </w:style>
  <w:style w:type="character" w:customStyle="1" w:styleId="FechaCar">
    <w:name w:val="Fecha Car"/>
    <w:basedOn w:val="Fuentedeprrafopredeter"/>
    <w:link w:val="Fecha"/>
    <w:uiPriority w:val="99"/>
    <w:semiHidden/>
    <w:rsid w:val="00650219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50219"/>
    <w:rPr>
      <w:rFonts w:ascii="Times New Roman" w:hAnsi="Times New Roman" w:cs="Times New Roman"/>
      <w:sz w:val="24"/>
      <w:szCs w:val="24"/>
    </w:rPr>
  </w:style>
  <w:style w:type="character" w:styleId="Hipervnculointeligente">
    <w:name w:val="Smart Hyperlink"/>
    <w:basedOn w:val="Fuentedeprrafopredeter"/>
    <w:uiPriority w:val="99"/>
    <w:semiHidden/>
    <w:unhideWhenUsed/>
    <w:rsid w:val="00650219"/>
    <w:rPr>
      <w:rFonts w:ascii="Calibri" w:hAnsi="Calibri" w:cs="Calibri"/>
      <w:u w:val="dotted"/>
    </w:rPr>
  </w:style>
  <w:style w:type="character" w:styleId="Mencinsinresolver">
    <w:name w:val="Unresolved Mention"/>
    <w:basedOn w:val="Fuentedeprrafopredeter"/>
    <w:uiPriority w:val="99"/>
    <w:semiHidden/>
    <w:unhideWhenUsed/>
    <w:rsid w:val="00650219"/>
    <w:rPr>
      <w:rFonts w:ascii="Calibri" w:hAnsi="Calibri" w:cs="Calibri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021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0219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65021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650219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65021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650219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65021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650219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650219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650219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650219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650219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650219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65021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65021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650219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650219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650219"/>
  </w:style>
  <w:style w:type="character" w:customStyle="1" w:styleId="SaludoCar">
    <w:name w:val="Saludo Car"/>
    <w:basedOn w:val="Fuentedeprrafopredeter"/>
    <w:link w:val="Saludo"/>
    <w:uiPriority w:val="99"/>
    <w:semiHidden/>
    <w:rsid w:val="00650219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65021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650219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650219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650219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650219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650219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650219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650219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650219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650219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650219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650219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650219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650219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650219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650219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650219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650219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650219"/>
    <w:rPr>
      <w:rFonts w:ascii="Calibri Light" w:eastAsiaTheme="majorEastAsia" w:hAnsi="Calibri Light" w:cs="Calibri Light"/>
      <w:b/>
      <w:bCs/>
    </w:rPr>
  </w:style>
  <w:style w:type="paragraph" w:styleId="Cierre">
    <w:name w:val="Closing"/>
    <w:basedOn w:val="Normal"/>
    <w:link w:val="CierreCar"/>
    <w:uiPriority w:val="99"/>
    <w:semiHidden/>
    <w:unhideWhenUsed/>
    <w:rsid w:val="00650219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650219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650219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650219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650219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650219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6502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65021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650219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650219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character" w:styleId="Nmerodelnea">
    <w:name w:val="lin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65021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65021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customStyle="1" w:styleId="paragraph">
    <w:name w:val="paragraph"/>
    <w:basedOn w:val="Normal"/>
    <w:rsid w:val="006717C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">
    <w:name w:val="normaltextrun"/>
    <w:basedOn w:val="Fuentedeprrafopredeter"/>
    <w:rsid w:val="006717CC"/>
  </w:style>
  <w:style w:type="character" w:customStyle="1" w:styleId="eop">
    <w:name w:val="eop"/>
    <w:basedOn w:val="Fuentedeprrafopredeter"/>
    <w:rsid w:val="006717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2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7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raw.githubusercontent.com/rapid7/metasploitable3/master/Vagrantfil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tyles" Target="style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s://docs.microsoft.com/en-us/windows/win32/services/localservice-accoun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gu4n4rt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4n4\AppData\Local\Microsoft\Office\16.0\DTS\es-ES%7bD74DDEE5-8B62-456E-886E-A660DA4E58AF%7d\%7b48E38D64-12DF-48D5-8A02-F150F0588FAC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  <wetp:taskpane dockstate="right" visibility="0" width="525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EEBD6144-E456-4798-81D8-A842E5DEC021}">
  <we:reference id="wa104382008" version="1.1.0.0" store="es-E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5D13D2A4-1B62-4AFB-BBF8-827351AE29AC}">
  <we:reference id="wa200002866" version="1.0.0.0" store="es-ES" storeType="OMEX"/>
  <we:alternateReferences>
    <we:reference id="wa200002866" version="1.0.0.0" store="WA20000286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AED623-9740-4924-A714-783791D2B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{48E38D64-12DF-48D5-8A02-F150F0588FAC}tf02786999_win32.dotx</Template>
  <TotalTime>0</TotalTime>
  <Pages>18</Pages>
  <Words>1791</Words>
  <Characters>10209</Characters>
  <Application>Microsoft Office Word</Application>
  <DocSecurity>0</DocSecurity>
  <Lines>85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2021-08-26T02:43:00Z</dcterms:created>
  <dcterms:modified xsi:type="dcterms:W3CDTF">2021-09-02T23:22:00Z</dcterms:modified>
</cp:coreProperties>
</file>